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520B4" w14:textId="77777777" w:rsidR="006E0262" w:rsidRDefault="00CA6FC9" w:rsidP="00D276B8">
      <w:pPr>
        <w:spacing w:after="120"/>
        <w:jc w:val="center"/>
        <w:rPr>
          <w:rFonts w:ascii="Times New Roman" w:hAnsi="Times New Roman"/>
          <w:sz w:val="48"/>
          <w:szCs w:val="48"/>
          <w:lang w:val="en-GB"/>
        </w:rPr>
      </w:pPr>
      <w:proofErr w:type="spellStart"/>
      <w:r>
        <w:rPr>
          <w:rFonts w:ascii="Times New Roman" w:hAnsi="Times New Roman"/>
          <w:sz w:val="48"/>
          <w:szCs w:val="48"/>
          <w:lang w:val="en-GB"/>
        </w:rPr>
        <w:t>Türkçe</w:t>
      </w:r>
      <w:proofErr w:type="spellEnd"/>
      <w:r>
        <w:rPr>
          <w:rFonts w:ascii="Times New Roman" w:hAnsi="Times New Roman"/>
          <w:sz w:val="48"/>
          <w:szCs w:val="48"/>
          <w:lang w:val="en-GB"/>
        </w:rPr>
        <w:t xml:space="preserve"> </w:t>
      </w:r>
    </w:p>
    <w:p w14:paraId="1A662E1A" w14:textId="6384147F" w:rsidR="00951A81" w:rsidRDefault="006E0262" w:rsidP="00D276B8">
      <w:pPr>
        <w:spacing w:after="120"/>
        <w:jc w:val="center"/>
        <w:rPr>
          <w:rFonts w:ascii="Times New Roman" w:hAnsi="Times New Roman"/>
          <w:sz w:val="48"/>
          <w:szCs w:val="48"/>
          <w:lang w:val="en-GB"/>
        </w:rPr>
      </w:pPr>
      <w:proofErr w:type="spellStart"/>
      <w:r>
        <w:rPr>
          <w:rFonts w:ascii="Times New Roman" w:hAnsi="Times New Roman"/>
          <w:sz w:val="48"/>
          <w:szCs w:val="48"/>
          <w:lang w:val="en-GB"/>
        </w:rPr>
        <w:t>Çalışma</w:t>
      </w:r>
      <w:proofErr w:type="spellEnd"/>
      <w:r w:rsidR="00CA6FC9">
        <w:rPr>
          <w:rFonts w:ascii="Times New Roman" w:hAnsi="Times New Roman"/>
          <w:sz w:val="48"/>
          <w:szCs w:val="48"/>
          <w:lang w:val="en-GB"/>
        </w:rPr>
        <w:t xml:space="preserve"> </w:t>
      </w:r>
      <w:proofErr w:type="spellStart"/>
      <w:r w:rsidR="00CA6FC9">
        <w:rPr>
          <w:rFonts w:ascii="Times New Roman" w:hAnsi="Times New Roman"/>
          <w:sz w:val="48"/>
          <w:szCs w:val="48"/>
          <w:lang w:val="en-GB"/>
        </w:rPr>
        <w:t>İsmi</w:t>
      </w:r>
      <w:proofErr w:type="spellEnd"/>
    </w:p>
    <w:p w14:paraId="5D035D15" w14:textId="77777777" w:rsidR="001E7D78" w:rsidRDefault="001E7D78" w:rsidP="00D276B8">
      <w:pPr>
        <w:spacing w:after="120"/>
        <w:jc w:val="center"/>
        <w:rPr>
          <w:rFonts w:ascii="Times New Roman" w:hAnsi="Times New Roman"/>
          <w:sz w:val="48"/>
          <w:szCs w:val="48"/>
          <w:lang w:val="en-GB"/>
        </w:rPr>
      </w:pPr>
    </w:p>
    <w:p w14:paraId="45175D4D" w14:textId="77777777" w:rsidR="006E0262" w:rsidRDefault="00CA6FC9" w:rsidP="00D276B8">
      <w:pPr>
        <w:spacing w:after="120"/>
        <w:jc w:val="center"/>
        <w:rPr>
          <w:rFonts w:ascii="Times New Roman" w:hAnsi="Times New Roman"/>
          <w:sz w:val="48"/>
          <w:szCs w:val="48"/>
          <w:lang w:val="en-GB"/>
        </w:rPr>
      </w:pPr>
      <w:proofErr w:type="spellStart"/>
      <w:r>
        <w:rPr>
          <w:rFonts w:ascii="Times New Roman" w:hAnsi="Times New Roman"/>
          <w:sz w:val="48"/>
          <w:szCs w:val="48"/>
          <w:lang w:val="en-GB"/>
        </w:rPr>
        <w:t>İngilizce</w:t>
      </w:r>
      <w:proofErr w:type="spellEnd"/>
      <w:r>
        <w:rPr>
          <w:rFonts w:ascii="Times New Roman" w:hAnsi="Times New Roman"/>
          <w:sz w:val="48"/>
          <w:szCs w:val="48"/>
          <w:lang w:val="en-GB"/>
        </w:rPr>
        <w:t xml:space="preserve"> </w:t>
      </w:r>
    </w:p>
    <w:p w14:paraId="6516CCF6" w14:textId="22754C3E" w:rsidR="005840CF" w:rsidRDefault="006E0262" w:rsidP="00D276B8">
      <w:pPr>
        <w:spacing w:after="120"/>
        <w:jc w:val="center"/>
        <w:rPr>
          <w:rFonts w:ascii="Times New Roman" w:hAnsi="Times New Roman"/>
          <w:sz w:val="48"/>
          <w:szCs w:val="48"/>
          <w:lang w:val="en-GB"/>
        </w:rPr>
      </w:pPr>
      <w:proofErr w:type="spellStart"/>
      <w:r>
        <w:rPr>
          <w:rFonts w:ascii="Times New Roman" w:hAnsi="Times New Roman"/>
          <w:sz w:val="48"/>
          <w:szCs w:val="48"/>
          <w:lang w:val="en-GB"/>
        </w:rPr>
        <w:t>Çalışma</w:t>
      </w:r>
      <w:proofErr w:type="spellEnd"/>
      <w:r>
        <w:rPr>
          <w:rFonts w:ascii="Times New Roman" w:hAnsi="Times New Roman"/>
          <w:sz w:val="48"/>
          <w:szCs w:val="48"/>
          <w:lang w:val="en-GB"/>
        </w:rPr>
        <w:t xml:space="preserve"> </w:t>
      </w:r>
      <w:proofErr w:type="spellStart"/>
      <w:r w:rsidR="00CA6FC9">
        <w:rPr>
          <w:rFonts w:ascii="Times New Roman" w:hAnsi="Times New Roman"/>
          <w:sz w:val="48"/>
          <w:szCs w:val="48"/>
          <w:lang w:val="en-GB"/>
        </w:rPr>
        <w:t>İsmi</w:t>
      </w:r>
      <w:proofErr w:type="spellEnd"/>
    </w:p>
    <w:p w14:paraId="69248173" w14:textId="0AD61C81" w:rsidR="00AA7012" w:rsidRPr="00AA7012" w:rsidRDefault="00AA7012" w:rsidP="00AA7012">
      <w:pPr>
        <w:spacing w:after="120"/>
        <w:rPr>
          <w:rFonts w:ascii="Times New Roman" w:hAnsi="Times New Roman"/>
          <w:sz w:val="20"/>
          <w:szCs w:val="24"/>
          <w:lang w:val="en-GB"/>
        </w:rPr>
      </w:pPr>
    </w:p>
    <w:p w14:paraId="38871011" w14:textId="11BFEC3A" w:rsidR="00AA7012" w:rsidRPr="00AA7012" w:rsidRDefault="00AA7012" w:rsidP="00AA7012">
      <w:pPr>
        <w:spacing w:after="120"/>
        <w:jc w:val="center"/>
        <w:rPr>
          <w:rFonts w:ascii="Times New Roman" w:hAnsi="Times New Roman"/>
          <w:sz w:val="20"/>
          <w:szCs w:val="24"/>
          <w:lang w:val="en-GB"/>
        </w:rPr>
      </w:pP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Öğrenci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 Ad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ve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 Soyadı</w:t>
      </w:r>
      <w:r w:rsidRPr="00AA7012">
        <w:rPr>
          <w:rFonts w:ascii="Times New Roman" w:hAnsi="Times New Roman"/>
          <w:sz w:val="20"/>
          <w:szCs w:val="24"/>
          <w:vertAlign w:val="superscript"/>
          <w:lang w:val="en-GB"/>
        </w:rPr>
        <w:t>1</w:t>
      </w:r>
      <w:r w:rsidR="006E0262">
        <w:rPr>
          <w:rFonts w:ascii="Times New Roman" w:hAnsi="Times New Roman"/>
          <w:sz w:val="20"/>
          <w:szCs w:val="24"/>
          <w:vertAlign w:val="superscript"/>
          <w:lang w:val="en-GB"/>
        </w:rPr>
        <w:t xml:space="preserve"> </w:t>
      </w:r>
      <w:r w:rsidR="006E0262">
        <w:rPr>
          <w:noProof/>
        </w:rPr>
        <w:drawing>
          <wp:inline distT="0" distB="0" distL="0" distR="0" wp14:anchorId="47046CB9" wp14:editId="74B61135">
            <wp:extent cx="206734" cy="206734"/>
            <wp:effectExtent l="0" t="0" r="3175" b="3175"/>
            <wp:docPr id="1341650410" name="Resim 1" descr="daire, grafik, yazı tipi, log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71104" name="Resim 1" descr="daire, grafik, yazı tipi, log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66" cy="21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012">
        <w:rPr>
          <w:rFonts w:ascii="Times New Roman" w:hAnsi="Times New Roman"/>
          <w:sz w:val="20"/>
          <w:szCs w:val="24"/>
          <w:lang w:val="en-GB"/>
        </w:rPr>
        <w:t>, Ali ÇETİNKAYA</w:t>
      </w:r>
      <w:r w:rsidR="006E0262">
        <w:rPr>
          <w:rFonts w:ascii="Times New Roman" w:hAnsi="Times New Roman"/>
          <w:sz w:val="20"/>
          <w:szCs w:val="24"/>
          <w:vertAlign w:val="superscript"/>
          <w:lang w:val="en-GB"/>
        </w:rPr>
        <w:t xml:space="preserve">1, 2 </w:t>
      </w:r>
      <w:r w:rsidR="006E0262">
        <w:rPr>
          <w:noProof/>
        </w:rPr>
        <w:drawing>
          <wp:inline distT="0" distB="0" distL="0" distR="0" wp14:anchorId="15F6309F" wp14:editId="599CF028">
            <wp:extent cx="206734" cy="206734"/>
            <wp:effectExtent l="0" t="0" r="3175" b="3175"/>
            <wp:docPr id="1103781369" name="Resim 1" descr="daire, grafik, yazı tipi, logo içeren bir resim&#10;&#10;Açıklama otomatik olarak oluşturuldu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81369" name="Resim 1" descr="daire, grafik, yazı tipi, logo içeren bir resim&#10;&#10;Açıklama otomatik olarak oluşturuldu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66" cy="21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7012">
        <w:rPr>
          <w:rFonts w:ascii="Times New Roman" w:hAnsi="Times New Roman"/>
          <w:sz w:val="20"/>
          <w:szCs w:val="24"/>
          <w:lang w:val="en-GB"/>
        </w:rPr>
        <w:t>, Mehmet Ali BARIŞKAN</w:t>
      </w:r>
      <w:r w:rsidR="006E0262">
        <w:rPr>
          <w:rFonts w:ascii="Times New Roman" w:hAnsi="Times New Roman"/>
          <w:sz w:val="20"/>
          <w:szCs w:val="24"/>
          <w:lang w:val="en-GB"/>
        </w:rPr>
        <w:t xml:space="preserve"> </w:t>
      </w:r>
      <w:r w:rsidR="006E0262">
        <w:rPr>
          <w:rFonts w:ascii="Times New Roman" w:hAnsi="Times New Roman"/>
          <w:sz w:val="20"/>
          <w:szCs w:val="24"/>
          <w:vertAlign w:val="superscript"/>
          <w:lang w:val="en-GB"/>
        </w:rPr>
        <w:t xml:space="preserve">1, 3 </w:t>
      </w:r>
      <w:r w:rsidR="006E0262">
        <w:rPr>
          <w:noProof/>
        </w:rPr>
        <w:drawing>
          <wp:inline distT="0" distB="0" distL="0" distR="0" wp14:anchorId="58745882" wp14:editId="4D79ED99">
            <wp:extent cx="206734" cy="206734"/>
            <wp:effectExtent l="0" t="0" r="3175" b="3175"/>
            <wp:docPr id="158743797" name="Resim 1" descr="daire, grafik, yazı tipi, logo içeren bir resim&#10;&#10;Açıklama otomatik olarak oluşturuldu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3797" name="Resim 1" descr="daire, grafik, yazı tipi, logo içeren bir resim&#10;&#10;Açıklama otomatik olarak oluşturuldu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66" cy="21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0262">
        <w:rPr>
          <w:rFonts w:ascii="Times New Roman" w:hAnsi="Times New Roman"/>
          <w:sz w:val="20"/>
          <w:szCs w:val="24"/>
          <w:lang w:val="en-GB"/>
        </w:rPr>
        <w:t xml:space="preserve">, </w:t>
      </w:r>
      <w:r w:rsidRPr="00AA7012">
        <w:rPr>
          <w:rFonts w:ascii="Times New Roman" w:hAnsi="Times New Roman"/>
          <w:sz w:val="20"/>
          <w:szCs w:val="24"/>
          <w:lang w:val="en-GB"/>
        </w:rPr>
        <w:t>Serkan GÖNEN</w:t>
      </w:r>
      <w:r w:rsidR="006E0262">
        <w:rPr>
          <w:rFonts w:ascii="Times New Roman" w:hAnsi="Times New Roman"/>
          <w:sz w:val="20"/>
          <w:szCs w:val="24"/>
          <w:lang w:val="en-GB"/>
        </w:rPr>
        <w:t xml:space="preserve"> </w:t>
      </w:r>
      <w:r w:rsidR="006E0262">
        <w:rPr>
          <w:rFonts w:ascii="Times New Roman" w:hAnsi="Times New Roman"/>
          <w:sz w:val="20"/>
          <w:szCs w:val="24"/>
          <w:vertAlign w:val="superscript"/>
          <w:lang w:val="en-GB"/>
        </w:rPr>
        <w:t xml:space="preserve">1, 3 </w:t>
      </w:r>
      <w:r w:rsidR="006E0262">
        <w:rPr>
          <w:noProof/>
        </w:rPr>
        <w:drawing>
          <wp:inline distT="0" distB="0" distL="0" distR="0" wp14:anchorId="511E8E14" wp14:editId="01379C75">
            <wp:extent cx="206734" cy="206734"/>
            <wp:effectExtent l="0" t="0" r="3175" b="3175"/>
            <wp:docPr id="402632100" name="Resim 1" descr="daire, grafik, yazı tipi, logo içeren bir resim&#10;&#10;Açıklama otomatik olarak oluşturuldu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32100" name="Resim 1" descr="daire, grafik, yazı tipi, logo içeren bir resim&#10;&#10;Açıklama otomatik olarak oluşturuldu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66" cy="21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021B6" w14:textId="60148F02" w:rsidR="00AA7012" w:rsidRPr="00AA7012" w:rsidRDefault="00AA7012" w:rsidP="00AA7012">
      <w:pPr>
        <w:spacing w:after="120"/>
        <w:jc w:val="center"/>
        <w:rPr>
          <w:rFonts w:ascii="Times New Roman" w:hAnsi="Times New Roman"/>
          <w:sz w:val="20"/>
          <w:szCs w:val="24"/>
          <w:lang w:val="en-GB"/>
        </w:rPr>
      </w:pPr>
      <w:r w:rsidRPr="00AA7012">
        <w:rPr>
          <w:rFonts w:ascii="Times New Roman" w:hAnsi="Times New Roman"/>
          <w:sz w:val="20"/>
          <w:szCs w:val="24"/>
          <w:vertAlign w:val="superscript"/>
          <w:lang w:val="en-GB"/>
        </w:rPr>
        <w:t>1</w:t>
      </w:r>
      <w:r w:rsidRPr="00AA7012">
        <w:rPr>
          <w:rFonts w:ascii="Times New Roman" w:hAnsi="Times New Roman"/>
          <w:sz w:val="20"/>
          <w:szCs w:val="24"/>
          <w:lang w:val="en-GB"/>
        </w:rPr>
        <w:t xml:space="preserve">İstanbul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Gelişim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Üniversitesi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, Siber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Akademi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Eğitim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Merkezi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>, İstanbul / Türkiye</w:t>
      </w:r>
    </w:p>
    <w:p w14:paraId="3E9A0C2C" w14:textId="413D1963" w:rsidR="00AA7012" w:rsidRPr="00AA7012" w:rsidRDefault="00AA7012" w:rsidP="00AA7012">
      <w:pPr>
        <w:spacing w:after="120"/>
        <w:jc w:val="center"/>
        <w:rPr>
          <w:rFonts w:ascii="Times New Roman" w:hAnsi="Times New Roman"/>
          <w:sz w:val="20"/>
          <w:szCs w:val="24"/>
          <w:lang w:val="en-GB"/>
        </w:rPr>
      </w:pPr>
      <w:r w:rsidRPr="00AA7012">
        <w:rPr>
          <w:rFonts w:ascii="Times New Roman" w:hAnsi="Times New Roman"/>
          <w:sz w:val="20"/>
          <w:szCs w:val="24"/>
          <w:vertAlign w:val="superscript"/>
          <w:lang w:val="en-GB"/>
        </w:rPr>
        <w:t>2</w:t>
      </w:r>
      <w:r w:rsidRPr="00AA7012">
        <w:rPr>
          <w:rFonts w:ascii="Times New Roman" w:hAnsi="Times New Roman"/>
          <w:sz w:val="20"/>
          <w:szCs w:val="24"/>
          <w:lang w:val="en-GB"/>
        </w:rPr>
        <w:t xml:space="preserve">İstanbul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Gelişim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Üniversitesi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, İstanbul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Gelişim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Meslek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Yüksekokulu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,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Elektronik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Teknolojisi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Programı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>, İstanbul / Türkiye</w:t>
      </w:r>
    </w:p>
    <w:p w14:paraId="36D1D1A5" w14:textId="352454BB" w:rsidR="00AA7012" w:rsidRPr="00AA7012" w:rsidRDefault="00AA7012" w:rsidP="00AA7012">
      <w:pPr>
        <w:spacing w:after="120"/>
        <w:jc w:val="center"/>
        <w:rPr>
          <w:rFonts w:ascii="Times New Roman" w:hAnsi="Times New Roman"/>
          <w:sz w:val="20"/>
          <w:szCs w:val="24"/>
          <w:lang w:val="en-GB"/>
        </w:rPr>
      </w:pPr>
      <w:r w:rsidRPr="00AA7012">
        <w:rPr>
          <w:rFonts w:ascii="Times New Roman" w:hAnsi="Times New Roman"/>
          <w:sz w:val="20"/>
          <w:szCs w:val="24"/>
          <w:vertAlign w:val="superscript"/>
          <w:lang w:val="en-GB"/>
        </w:rPr>
        <w:t>3</w:t>
      </w:r>
      <w:r w:rsidRPr="00AA7012">
        <w:rPr>
          <w:rFonts w:ascii="Times New Roman" w:hAnsi="Times New Roman"/>
          <w:sz w:val="20"/>
          <w:szCs w:val="24"/>
          <w:lang w:val="en-GB"/>
        </w:rPr>
        <w:t xml:space="preserve">İstanbul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Gelişim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Üniversitesi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,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Mühendislik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ve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Mimarlık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Fakültesi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,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Yazılım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Mühendisliği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A7012">
        <w:rPr>
          <w:rFonts w:ascii="Times New Roman" w:hAnsi="Times New Roman"/>
          <w:sz w:val="20"/>
          <w:szCs w:val="24"/>
          <w:lang w:val="en-GB"/>
        </w:rPr>
        <w:t>Bölümü</w:t>
      </w:r>
      <w:proofErr w:type="spellEnd"/>
      <w:r w:rsidRPr="00AA7012">
        <w:rPr>
          <w:rFonts w:ascii="Times New Roman" w:hAnsi="Times New Roman"/>
          <w:sz w:val="20"/>
          <w:szCs w:val="24"/>
          <w:lang w:val="en-GB"/>
        </w:rPr>
        <w:t>, İstanbul / Türkiye</w:t>
      </w:r>
    </w:p>
    <w:p w14:paraId="7FCFF729" w14:textId="77777777" w:rsidR="0072202B" w:rsidRDefault="0072202B" w:rsidP="00AA7012">
      <w:pPr>
        <w:spacing w:after="0"/>
        <w:rPr>
          <w:rFonts w:ascii="Times New Roman" w:hAnsi="Times New Roman"/>
          <w:sz w:val="24"/>
          <w:szCs w:val="24"/>
          <w:lang w:val="en-GB"/>
        </w:rPr>
      </w:pPr>
      <w:bookmarkStart w:id="0" w:name="OLE_LINK5"/>
      <w:bookmarkStart w:id="1" w:name="OLE_LINK6"/>
    </w:p>
    <w:p w14:paraId="141D5F34" w14:textId="77777777" w:rsidR="006E0262" w:rsidRDefault="006E0262" w:rsidP="00AA7012">
      <w:pPr>
        <w:spacing w:after="0"/>
        <w:rPr>
          <w:rFonts w:ascii="Times New Roman" w:hAnsi="Times New Roman"/>
          <w:sz w:val="24"/>
          <w:szCs w:val="24"/>
          <w:lang w:val="en-GB"/>
        </w:rPr>
      </w:pPr>
    </w:p>
    <w:p w14:paraId="5B7296C7" w14:textId="77777777" w:rsidR="006E0262" w:rsidRDefault="006E0262" w:rsidP="00AA7012">
      <w:pPr>
        <w:spacing w:after="0"/>
        <w:rPr>
          <w:rFonts w:ascii="Times New Roman" w:hAnsi="Times New Roman"/>
          <w:sz w:val="24"/>
          <w:szCs w:val="24"/>
          <w:lang w:val="en-GB"/>
        </w:rPr>
      </w:pPr>
    </w:p>
    <w:p w14:paraId="6849C98B" w14:textId="77777777" w:rsidR="0072202B" w:rsidRDefault="00157B55" w:rsidP="00D276B8">
      <w:pPr>
        <w:spacing w:after="120"/>
        <w:jc w:val="both"/>
        <w:rPr>
          <w:rFonts w:ascii="Times New Roman" w:hAnsi="Times New Roman"/>
          <w:sz w:val="20"/>
          <w:szCs w:val="24"/>
          <w:lang w:val="en-GB"/>
        </w:rPr>
      </w:pPr>
      <w:proofErr w:type="spellStart"/>
      <w:r>
        <w:rPr>
          <w:rFonts w:ascii="Times New Roman" w:hAnsi="Times New Roman"/>
          <w:b/>
          <w:sz w:val="20"/>
          <w:szCs w:val="24"/>
          <w:lang w:val="en-GB"/>
        </w:rPr>
        <w:t>Özet</w:t>
      </w:r>
      <w:proofErr w:type="spellEnd"/>
      <w:r w:rsidR="00963E9B">
        <w:rPr>
          <w:rFonts w:ascii="Times New Roman" w:hAnsi="Times New Roman"/>
          <w:b/>
          <w:sz w:val="20"/>
          <w:szCs w:val="24"/>
          <w:lang w:val="en-GB"/>
        </w:rPr>
        <w:t>-</w:t>
      </w:r>
      <w:r w:rsidR="00963E9B" w:rsidRPr="00333E28">
        <w:rPr>
          <w:rFonts w:ascii="Times New Roman" w:hAnsi="Times New Roman"/>
          <w:sz w:val="20"/>
          <w:szCs w:val="24"/>
          <w:lang w:val="en-GB"/>
        </w:rPr>
        <w:t xml:space="preserve"> </w:t>
      </w:r>
    </w:p>
    <w:p w14:paraId="07C3C1DB" w14:textId="50DDE268" w:rsidR="00186FAA" w:rsidRDefault="00A156A3" w:rsidP="00D276B8">
      <w:pPr>
        <w:spacing w:after="120"/>
        <w:jc w:val="both"/>
        <w:rPr>
          <w:rFonts w:ascii="Times New Roman" w:hAnsi="Times New Roman"/>
          <w:sz w:val="20"/>
          <w:szCs w:val="24"/>
          <w:lang w:val="en-GB"/>
        </w:rPr>
      </w:pPr>
      <w:r w:rsidRPr="00A156A3">
        <w:rPr>
          <w:rFonts w:ascii="Times New Roman" w:hAnsi="Times New Roman"/>
          <w:sz w:val="20"/>
          <w:szCs w:val="24"/>
          <w:lang w:val="en-GB"/>
        </w:rPr>
        <w:t xml:space="preserve">Bu </w:t>
      </w:r>
      <w:proofErr w:type="spellStart"/>
      <w:r w:rsidRPr="00A156A3">
        <w:rPr>
          <w:rFonts w:ascii="Times New Roman" w:hAnsi="Times New Roman"/>
          <w:sz w:val="20"/>
          <w:szCs w:val="24"/>
          <w:lang w:val="en-GB"/>
        </w:rPr>
        <w:t>çalışmaya</w:t>
      </w:r>
      <w:proofErr w:type="spellEnd"/>
      <w:r w:rsidRPr="00A156A3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156A3">
        <w:rPr>
          <w:rFonts w:ascii="Times New Roman" w:hAnsi="Times New Roman"/>
          <w:sz w:val="20"/>
          <w:szCs w:val="24"/>
          <w:lang w:val="en-GB"/>
        </w:rPr>
        <w:t>neden</w:t>
      </w:r>
      <w:proofErr w:type="spellEnd"/>
      <w:r w:rsidRPr="00A156A3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156A3">
        <w:rPr>
          <w:rFonts w:ascii="Times New Roman" w:hAnsi="Times New Roman"/>
          <w:sz w:val="20"/>
          <w:szCs w:val="24"/>
          <w:lang w:val="en-GB"/>
        </w:rPr>
        <w:t>ihtiyaç</w:t>
      </w:r>
      <w:proofErr w:type="spellEnd"/>
      <w:r w:rsidRPr="00A156A3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156A3">
        <w:rPr>
          <w:rFonts w:ascii="Times New Roman" w:hAnsi="Times New Roman"/>
          <w:sz w:val="20"/>
          <w:szCs w:val="24"/>
          <w:lang w:val="en-GB"/>
        </w:rPr>
        <w:t>duyuldu</w:t>
      </w:r>
      <w:proofErr w:type="spellEnd"/>
      <w:r w:rsidRPr="00A156A3">
        <w:rPr>
          <w:rFonts w:ascii="Times New Roman" w:hAnsi="Times New Roman"/>
          <w:sz w:val="20"/>
          <w:szCs w:val="24"/>
          <w:lang w:val="en-GB"/>
        </w:rPr>
        <w:t xml:space="preserve">? </w:t>
      </w:r>
    </w:p>
    <w:p w14:paraId="0179EB45" w14:textId="640B4B25" w:rsidR="004B3A89" w:rsidRDefault="00A156A3" w:rsidP="00D276B8">
      <w:pPr>
        <w:spacing w:after="120"/>
        <w:jc w:val="both"/>
        <w:rPr>
          <w:rFonts w:ascii="Times New Roman" w:hAnsi="Times New Roman"/>
          <w:sz w:val="20"/>
          <w:szCs w:val="24"/>
          <w:lang w:val="en-GB"/>
        </w:rPr>
      </w:pPr>
      <w:proofErr w:type="spellStart"/>
      <w:r w:rsidRPr="00A156A3">
        <w:rPr>
          <w:rFonts w:ascii="Times New Roman" w:hAnsi="Times New Roman"/>
          <w:sz w:val="20"/>
          <w:szCs w:val="24"/>
          <w:lang w:val="en-GB"/>
        </w:rPr>
        <w:t>Çalışmanın</w:t>
      </w:r>
      <w:proofErr w:type="spellEnd"/>
      <w:r w:rsidRPr="00A156A3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156A3">
        <w:rPr>
          <w:rFonts w:ascii="Times New Roman" w:hAnsi="Times New Roman"/>
          <w:sz w:val="20"/>
          <w:szCs w:val="24"/>
          <w:lang w:val="en-GB"/>
        </w:rPr>
        <w:t>katkısı</w:t>
      </w:r>
      <w:proofErr w:type="spellEnd"/>
      <w:r w:rsidRPr="00A156A3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A156A3">
        <w:rPr>
          <w:rFonts w:ascii="Times New Roman" w:hAnsi="Times New Roman"/>
          <w:sz w:val="20"/>
          <w:szCs w:val="24"/>
          <w:lang w:val="en-GB"/>
        </w:rPr>
        <w:t>vurgulanmalıdır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>.</w:t>
      </w:r>
    </w:p>
    <w:p w14:paraId="204EAEC6" w14:textId="5FFD281B" w:rsidR="00A156A3" w:rsidRDefault="00A156A3" w:rsidP="00D276B8">
      <w:pPr>
        <w:spacing w:after="120"/>
        <w:jc w:val="both"/>
        <w:rPr>
          <w:rFonts w:ascii="Times New Roman" w:hAnsi="Times New Roman"/>
          <w:sz w:val="20"/>
          <w:szCs w:val="24"/>
          <w:lang w:val="en-GB"/>
        </w:rPr>
      </w:pPr>
      <w:proofErr w:type="spellStart"/>
      <w:r>
        <w:rPr>
          <w:rFonts w:ascii="Times New Roman" w:hAnsi="Times New Roman"/>
          <w:sz w:val="20"/>
          <w:szCs w:val="24"/>
          <w:lang w:val="en-GB"/>
        </w:rPr>
        <w:t>Kulanılan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yazılım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ve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donanımda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en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genel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işlemlerden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bahsetmeliyiz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>!!</w:t>
      </w:r>
    </w:p>
    <w:p w14:paraId="45EDCFF9" w14:textId="6BD2069D" w:rsidR="004B3A89" w:rsidRDefault="0099023A" w:rsidP="00D276B8">
      <w:pPr>
        <w:spacing w:after="120"/>
        <w:jc w:val="both"/>
        <w:rPr>
          <w:rFonts w:ascii="Times New Roman" w:hAnsi="Times New Roman"/>
          <w:sz w:val="20"/>
          <w:szCs w:val="24"/>
          <w:lang w:val="en-GB"/>
        </w:rPr>
      </w:pPr>
      <w:proofErr w:type="spellStart"/>
      <w:r>
        <w:rPr>
          <w:rFonts w:ascii="Times New Roman" w:hAnsi="Times New Roman"/>
          <w:sz w:val="20"/>
          <w:szCs w:val="24"/>
          <w:lang w:val="en-GB"/>
        </w:rPr>
        <w:t>Çalışmada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elde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edilen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sonuç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veya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sonuçlarda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genel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olarak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bahsedip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bu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bölümü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4"/>
          <w:lang w:val="en-GB"/>
        </w:rPr>
        <w:t>bitiririz</w:t>
      </w:r>
      <w:proofErr w:type="spellEnd"/>
      <w:r>
        <w:rPr>
          <w:rFonts w:ascii="Times New Roman" w:hAnsi="Times New Roman"/>
          <w:sz w:val="20"/>
          <w:szCs w:val="24"/>
          <w:lang w:val="en-GB"/>
        </w:rPr>
        <w:t>.</w:t>
      </w:r>
    </w:p>
    <w:p w14:paraId="6573CB30" w14:textId="77777777" w:rsidR="004B3A89" w:rsidRDefault="004B3A89" w:rsidP="00D276B8">
      <w:pPr>
        <w:spacing w:after="120"/>
        <w:jc w:val="both"/>
        <w:rPr>
          <w:rFonts w:ascii="Times New Roman" w:hAnsi="Times New Roman"/>
          <w:sz w:val="20"/>
          <w:szCs w:val="24"/>
          <w:lang w:val="en-GB"/>
        </w:rPr>
      </w:pPr>
    </w:p>
    <w:bookmarkEnd w:id="0"/>
    <w:bookmarkEnd w:id="1"/>
    <w:p w14:paraId="7BF0A361" w14:textId="458F9A0B" w:rsidR="008071C7" w:rsidRPr="00333E28" w:rsidRDefault="00157B55" w:rsidP="00D276B8">
      <w:pPr>
        <w:spacing w:after="120"/>
        <w:jc w:val="both"/>
        <w:rPr>
          <w:rFonts w:ascii="Times New Roman" w:hAnsi="Times New Roman"/>
          <w:sz w:val="20"/>
          <w:szCs w:val="24"/>
          <w:lang w:val="en-GB"/>
        </w:rPr>
      </w:pPr>
      <w:proofErr w:type="spellStart"/>
      <w:r>
        <w:rPr>
          <w:rFonts w:ascii="Times New Roman" w:hAnsi="Times New Roman"/>
          <w:b/>
          <w:sz w:val="20"/>
          <w:szCs w:val="24"/>
          <w:lang w:val="en-GB"/>
        </w:rPr>
        <w:t>Anahtar</w:t>
      </w:r>
      <w:proofErr w:type="spellEnd"/>
      <w:r>
        <w:rPr>
          <w:rFonts w:ascii="Times New Roman" w:hAnsi="Times New Roman"/>
          <w:b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4"/>
          <w:lang w:val="en-GB"/>
        </w:rPr>
        <w:t>Kelimeler</w:t>
      </w:r>
      <w:proofErr w:type="spellEnd"/>
      <w:r>
        <w:rPr>
          <w:rFonts w:ascii="Times New Roman" w:hAnsi="Times New Roman"/>
          <w:b/>
          <w:sz w:val="20"/>
          <w:szCs w:val="24"/>
          <w:lang w:val="en-GB"/>
        </w:rPr>
        <w:t xml:space="preserve">: </w:t>
      </w:r>
      <w:proofErr w:type="spellStart"/>
      <w:r w:rsidR="000C4430">
        <w:rPr>
          <w:rFonts w:ascii="Times New Roman" w:hAnsi="Times New Roman"/>
          <w:sz w:val="20"/>
          <w:szCs w:val="24"/>
          <w:lang w:val="en-GB"/>
        </w:rPr>
        <w:t>Yapay</w:t>
      </w:r>
      <w:proofErr w:type="spellEnd"/>
      <w:r w:rsidR="000C4430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="000C4430">
        <w:rPr>
          <w:rFonts w:ascii="Times New Roman" w:hAnsi="Times New Roman"/>
          <w:sz w:val="20"/>
          <w:szCs w:val="24"/>
          <w:lang w:val="en-GB"/>
        </w:rPr>
        <w:t>Sinir</w:t>
      </w:r>
      <w:proofErr w:type="spellEnd"/>
      <w:r w:rsidR="000C4430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="000C4430">
        <w:rPr>
          <w:rFonts w:ascii="Times New Roman" w:hAnsi="Times New Roman"/>
          <w:sz w:val="20"/>
          <w:szCs w:val="24"/>
          <w:lang w:val="en-GB"/>
        </w:rPr>
        <w:t>Ağı</w:t>
      </w:r>
      <w:proofErr w:type="spellEnd"/>
      <w:r w:rsidRPr="00653BA0">
        <w:rPr>
          <w:rFonts w:ascii="Times New Roman" w:hAnsi="Times New Roman"/>
          <w:sz w:val="20"/>
          <w:szCs w:val="24"/>
          <w:lang w:val="en-GB"/>
        </w:rPr>
        <w:t xml:space="preserve">, </w:t>
      </w:r>
      <w:proofErr w:type="spellStart"/>
      <w:r w:rsidR="000C4430">
        <w:rPr>
          <w:rFonts w:ascii="Times New Roman" w:hAnsi="Times New Roman"/>
          <w:sz w:val="20"/>
          <w:szCs w:val="24"/>
          <w:lang w:val="en-GB"/>
        </w:rPr>
        <w:t>Elektronik</w:t>
      </w:r>
      <w:proofErr w:type="spellEnd"/>
      <w:r w:rsidRPr="00653BA0">
        <w:rPr>
          <w:rFonts w:ascii="Times New Roman" w:hAnsi="Times New Roman"/>
          <w:sz w:val="20"/>
          <w:szCs w:val="24"/>
          <w:lang w:val="en-GB"/>
        </w:rPr>
        <w:t xml:space="preserve">, </w:t>
      </w:r>
      <w:proofErr w:type="spellStart"/>
      <w:r w:rsidRPr="00653BA0">
        <w:rPr>
          <w:rFonts w:ascii="Times New Roman" w:hAnsi="Times New Roman"/>
          <w:sz w:val="20"/>
          <w:szCs w:val="24"/>
          <w:lang w:val="en-GB"/>
        </w:rPr>
        <w:t>Bulanık</w:t>
      </w:r>
      <w:proofErr w:type="spellEnd"/>
      <w:r w:rsidRPr="00653BA0">
        <w:rPr>
          <w:rFonts w:ascii="Times New Roman" w:hAnsi="Times New Roman"/>
          <w:sz w:val="20"/>
          <w:szCs w:val="24"/>
          <w:lang w:val="en-GB"/>
        </w:rPr>
        <w:t xml:space="preserve"> </w:t>
      </w:r>
      <w:proofErr w:type="spellStart"/>
      <w:r w:rsidRPr="00653BA0">
        <w:rPr>
          <w:rFonts w:ascii="Times New Roman" w:hAnsi="Times New Roman"/>
          <w:sz w:val="20"/>
          <w:szCs w:val="24"/>
          <w:lang w:val="en-GB"/>
        </w:rPr>
        <w:t>Mantık</w:t>
      </w:r>
      <w:proofErr w:type="spellEnd"/>
      <w:r w:rsidR="009F7BB7">
        <w:rPr>
          <w:rFonts w:ascii="Times New Roman" w:hAnsi="Times New Roman"/>
          <w:sz w:val="20"/>
          <w:szCs w:val="24"/>
          <w:lang w:val="en-GB"/>
        </w:rPr>
        <w:t xml:space="preserve"> </w:t>
      </w:r>
      <w:r w:rsidR="009F7BB7" w:rsidRPr="009836A6">
        <w:rPr>
          <w:rFonts w:ascii="Times New Roman" w:hAnsi="Times New Roman"/>
          <w:b/>
          <w:bCs/>
          <w:sz w:val="20"/>
          <w:szCs w:val="24"/>
          <w:lang w:val="en-GB"/>
        </w:rPr>
        <w:t>(</w:t>
      </w:r>
      <w:proofErr w:type="spellStart"/>
      <w:r w:rsidR="00302F52">
        <w:rPr>
          <w:rFonts w:ascii="Times New Roman" w:hAnsi="Times New Roman"/>
          <w:b/>
          <w:bCs/>
          <w:sz w:val="20"/>
          <w:szCs w:val="24"/>
          <w:lang w:val="en-GB"/>
        </w:rPr>
        <w:t>Çalışma</w:t>
      </w:r>
      <w:proofErr w:type="spellEnd"/>
      <w:r w:rsidR="00302F52">
        <w:rPr>
          <w:rFonts w:ascii="Times New Roman" w:hAnsi="Times New Roman"/>
          <w:b/>
          <w:bCs/>
          <w:sz w:val="20"/>
          <w:szCs w:val="24"/>
          <w:lang w:val="en-GB"/>
        </w:rPr>
        <w:t xml:space="preserve"> </w:t>
      </w:r>
      <w:proofErr w:type="spellStart"/>
      <w:r w:rsidR="00302F52">
        <w:rPr>
          <w:rFonts w:ascii="Times New Roman" w:hAnsi="Times New Roman"/>
          <w:b/>
          <w:bCs/>
          <w:sz w:val="20"/>
          <w:szCs w:val="24"/>
          <w:lang w:val="en-GB"/>
        </w:rPr>
        <w:t>Hakkında</w:t>
      </w:r>
      <w:proofErr w:type="spellEnd"/>
      <w:r w:rsidR="00302F52">
        <w:rPr>
          <w:rFonts w:ascii="Times New Roman" w:hAnsi="Times New Roman"/>
          <w:b/>
          <w:bCs/>
          <w:sz w:val="20"/>
          <w:szCs w:val="24"/>
          <w:lang w:val="en-GB"/>
        </w:rPr>
        <w:t xml:space="preserve"> </w:t>
      </w:r>
      <w:r w:rsidR="009F7BB7" w:rsidRPr="009836A6">
        <w:rPr>
          <w:rFonts w:ascii="Times New Roman" w:hAnsi="Times New Roman"/>
          <w:b/>
          <w:bCs/>
          <w:sz w:val="20"/>
          <w:szCs w:val="24"/>
          <w:lang w:val="en-GB"/>
        </w:rPr>
        <w:t>Minimum 3</w:t>
      </w:r>
      <w:r w:rsidR="009836A6">
        <w:rPr>
          <w:rFonts w:ascii="Times New Roman" w:hAnsi="Times New Roman"/>
          <w:b/>
          <w:bCs/>
          <w:sz w:val="20"/>
          <w:szCs w:val="24"/>
          <w:lang w:val="en-GB"/>
        </w:rPr>
        <w:t xml:space="preserve"> </w:t>
      </w:r>
      <w:proofErr w:type="spellStart"/>
      <w:r w:rsidR="009836A6">
        <w:rPr>
          <w:rFonts w:ascii="Times New Roman" w:hAnsi="Times New Roman"/>
          <w:b/>
          <w:bCs/>
          <w:sz w:val="20"/>
          <w:szCs w:val="24"/>
          <w:lang w:val="en-GB"/>
        </w:rPr>
        <w:t>Kelime</w:t>
      </w:r>
      <w:proofErr w:type="spellEnd"/>
      <w:r w:rsidR="009F7BB7" w:rsidRPr="009836A6">
        <w:rPr>
          <w:rFonts w:ascii="Times New Roman" w:hAnsi="Times New Roman"/>
          <w:b/>
          <w:bCs/>
          <w:sz w:val="20"/>
          <w:szCs w:val="24"/>
          <w:lang w:val="en-GB"/>
        </w:rPr>
        <w:t>)</w:t>
      </w:r>
      <w:r w:rsidR="000C4430">
        <w:rPr>
          <w:rFonts w:ascii="Times New Roman" w:hAnsi="Times New Roman"/>
          <w:sz w:val="20"/>
          <w:szCs w:val="24"/>
          <w:lang w:val="en-GB"/>
        </w:rPr>
        <w:t xml:space="preserve"> </w:t>
      </w:r>
    </w:p>
    <w:p w14:paraId="5517DA04" w14:textId="77777777" w:rsidR="008071C7" w:rsidRDefault="008071C7" w:rsidP="000C4430">
      <w:pPr>
        <w:spacing w:after="120"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14:paraId="7FC19F87" w14:textId="77777777" w:rsidR="008F4D3F" w:rsidRDefault="008F4D3F" w:rsidP="000C4430">
      <w:pPr>
        <w:spacing w:after="120"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14:paraId="41A1F409" w14:textId="61647B61" w:rsidR="008F4D3F" w:rsidRDefault="008F4D3F" w:rsidP="008F4D3F">
      <w:pPr>
        <w:spacing w:after="120"/>
        <w:jc w:val="both"/>
        <w:rPr>
          <w:rFonts w:ascii="Times New Roman" w:hAnsi="Times New Roman"/>
          <w:sz w:val="20"/>
          <w:szCs w:val="24"/>
          <w:lang w:val="en-GB"/>
        </w:rPr>
      </w:pPr>
      <w:r>
        <w:rPr>
          <w:rFonts w:ascii="Times New Roman" w:hAnsi="Times New Roman"/>
          <w:b/>
          <w:sz w:val="20"/>
          <w:szCs w:val="24"/>
          <w:lang w:val="en-GB"/>
        </w:rPr>
        <w:t>Abstract-</w:t>
      </w:r>
      <w:r w:rsidRPr="00333E28">
        <w:rPr>
          <w:rFonts w:ascii="Times New Roman" w:hAnsi="Times New Roman"/>
          <w:sz w:val="20"/>
          <w:szCs w:val="24"/>
          <w:lang w:val="en-GB"/>
        </w:rPr>
        <w:t xml:space="preserve"> </w:t>
      </w:r>
    </w:p>
    <w:p w14:paraId="7D1BD827" w14:textId="37366F18" w:rsidR="008F4D3F" w:rsidRPr="00DE3946" w:rsidRDefault="00DE3946" w:rsidP="008F4D3F">
      <w:pPr>
        <w:spacing w:after="120"/>
        <w:jc w:val="both"/>
        <w:rPr>
          <w:rFonts w:ascii="Times New Roman" w:hAnsi="Times New Roman"/>
          <w:bCs/>
          <w:sz w:val="20"/>
          <w:szCs w:val="24"/>
          <w:lang w:val="en-GB"/>
        </w:rPr>
      </w:pPr>
      <w:proofErr w:type="spellStart"/>
      <w:r w:rsidRPr="00DE3946">
        <w:rPr>
          <w:rFonts w:ascii="Times New Roman" w:hAnsi="Times New Roman"/>
          <w:bCs/>
          <w:sz w:val="20"/>
          <w:szCs w:val="24"/>
          <w:lang w:val="en-GB"/>
        </w:rPr>
        <w:t>Özet</w:t>
      </w:r>
      <w:proofErr w:type="spellEnd"/>
      <w:r w:rsidRPr="00DE3946">
        <w:rPr>
          <w:rFonts w:ascii="Times New Roman" w:hAnsi="Times New Roman"/>
          <w:bCs/>
          <w:sz w:val="20"/>
          <w:szCs w:val="24"/>
          <w:lang w:val="en-GB"/>
        </w:rPr>
        <w:t xml:space="preserve"> </w:t>
      </w:r>
      <w:proofErr w:type="spellStart"/>
      <w:r w:rsidRPr="00DE3946">
        <w:rPr>
          <w:rFonts w:ascii="Times New Roman" w:hAnsi="Times New Roman"/>
          <w:bCs/>
          <w:sz w:val="20"/>
          <w:szCs w:val="24"/>
          <w:lang w:val="en-GB"/>
        </w:rPr>
        <w:t>bölümün</w:t>
      </w:r>
      <w:proofErr w:type="spellEnd"/>
      <w:r w:rsidRPr="00DE3946">
        <w:rPr>
          <w:rFonts w:ascii="Times New Roman" w:hAnsi="Times New Roman"/>
          <w:bCs/>
          <w:sz w:val="20"/>
          <w:szCs w:val="24"/>
          <w:lang w:val="en-GB"/>
        </w:rPr>
        <w:t xml:space="preserve"> </w:t>
      </w:r>
      <w:proofErr w:type="spellStart"/>
      <w:r w:rsidRPr="00DE3946">
        <w:rPr>
          <w:rFonts w:ascii="Times New Roman" w:hAnsi="Times New Roman"/>
          <w:bCs/>
          <w:sz w:val="20"/>
          <w:szCs w:val="24"/>
          <w:lang w:val="en-GB"/>
        </w:rPr>
        <w:t>tercümesi</w:t>
      </w:r>
      <w:proofErr w:type="spellEnd"/>
      <w:r w:rsidRPr="00DE3946">
        <w:rPr>
          <w:rFonts w:ascii="Times New Roman" w:hAnsi="Times New Roman"/>
          <w:bCs/>
          <w:sz w:val="20"/>
          <w:szCs w:val="24"/>
          <w:lang w:val="en-GB"/>
        </w:rPr>
        <w:t xml:space="preserve"> </w:t>
      </w:r>
      <w:proofErr w:type="spellStart"/>
      <w:r w:rsidRPr="00DE3946">
        <w:rPr>
          <w:rFonts w:ascii="Times New Roman" w:hAnsi="Times New Roman"/>
          <w:bCs/>
          <w:sz w:val="20"/>
          <w:szCs w:val="24"/>
          <w:lang w:val="en-GB"/>
        </w:rPr>
        <w:t>yapılacaktır</w:t>
      </w:r>
      <w:proofErr w:type="spellEnd"/>
      <w:r w:rsidRPr="00DE3946">
        <w:rPr>
          <w:rFonts w:ascii="Times New Roman" w:hAnsi="Times New Roman"/>
          <w:bCs/>
          <w:sz w:val="20"/>
          <w:szCs w:val="24"/>
          <w:lang w:val="en-GB"/>
        </w:rPr>
        <w:t>.</w:t>
      </w:r>
    </w:p>
    <w:p w14:paraId="30405D09" w14:textId="77777777" w:rsidR="008F4D3F" w:rsidRDefault="008F4D3F" w:rsidP="008F4D3F">
      <w:pPr>
        <w:spacing w:after="120"/>
        <w:jc w:val="both"/>
        <w:rPr>
          <w:rFonts w:ascii="Times New Roman" w:hAnsi="Times New Roman"/>
          <w:sz w:val="20"/>
          <w:szCs w:val="24"/>
          <w:lang w:val="en-GB"/>
        </w:rPr>
      </w:pPr>
    </w:p>
    <w:p w14:paraId="303DE854" w14:textId="77777777" w:rsidR="008F4D3F" w:rsidRDefault="008F4D3F" w:rsidP="008F4D3F">
      <w:pPr>
        <w:spacing w:after="120"/>
        <w:jc w:val="both"/>
        <w:rPr>
          <w:rFonts w:ascii="Times New Roman" w:hAnsi="Times New Roman"/>
          <w:sz w:val="20"/>
          <w:szCs w:val="24"/>
          <w:lang w:val="en-GB"/>
        </w:rPr>
      </w:pPr>
    </w:p>
    <w:p w14:paraId="5206B1FC" w14:textId="77777777" w:rsidR="008F4D3F" w:rsidRDefault="008F4D3F" w:rsidP="008F4D3F">
      <w:pPr>
        <w:spacing w:after="120"/>
        <w:jc w:val="both"/>
        <w:rPr>
          <w:rFonts w:ascii="Times New Roman" w:hAnsi="Times New Roman"/>
          <w:sz w:val="20"/>
          <w:szCs w:val="24"/>
          <w:lang w:val="en-GB"/>
        </w:rPr>
      </w:pPr>
    </w:p>
    <w:p w14:paraId="75DA0178" w14:textId="77777777" w:rsidR="008F4D3F" w:rsidRDefault="008F4D3F" w:rsidP="000C4430">
      <w:pPr>
        <w:spacing w:after="120"/>
        <w:jc w:val="both"/>
        <w:rPr>
          <w:rFonts w:ascii="Times New Roman" w:hAnsi="Times New Roman"/>
          <w:b/>
          <w:bCs/>
          <w:sz w:val="20"/>
          <w:szCs w:val="24"/>
          <w:lang w:val="en-GB"/>
        </w:rPr>
      </w:pPr>
      <w:proofErr w:type="spellStart"/>
      <w:r>
        <w:rPr>
          <w:rFonts w:ascii="Times New Roman" w:hAnsi="Times New Roman"/>
          <w:b/>
          <w:sz w:val="20"/>
          <w:szCs w:val="24"/>
          <w:lang w:val="en-GB"/>
        </w:rPr>
        <w:t>Anahtar</w:t>
      </w:r>
      <w:proofErr w:type="spellEnd"/>
      <w:r>
        <w:rPr>
          <w:rFonts w:ascii="Times New Roman" w:hAnsi="Times New Roman"/>
          <w:b/>
          <w:sz w:val="20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4"/>
          <w:lang w:val="en-GB"/>
        </w:rPr>
        <w:t>Kelimeler</w:t>
      </w:r>
      <w:proofErr w:type="spellEnd"/>
      <w:r>
        <w:rPr>
          <w:rFonts w:ascii="Times New Roman" w:hAnsi="Times New Roman"/>
          <w:b/>
          <w:sz w:val="20"/>
          <w:szCs w:val="24"/>
          <w:lang w:val="en-GB"/>
        </w:rPr>
        <w:t xml:space="preserve">: </w:t>
      </w:r>
      <w:r w:rsidR="00461B96" w:rsidRPr="00461B96">
        <w:rPr>
          <w:rFonts w:ascii="Times New Roman" w:hAnsi="Times New Roman"/>
          <w:sz w:val="20"/>
          <w:szCs w:val="24"/>
          <w:lang w:val="en-GB"/>
        </w:rPr>
        <w:t xml:space="preserve">Artificial Neural Network, Electronics, Fuzzy Logic </w:t>
      </w:r>
      <w:r w:rsidR="00461B96" w:rsidRPr="00461B96">
        <w:rPr>
          <w:rFonts w:ascii="Times New Roman" w:hAnsi="Times New Roman"/>
          <w:b/>
          <w:bCs/>
          <w:sz w:val="20"/>
          <w:szCs w:val="24"/>
          <w:lang w:val="en-GB"/>
        </w:rPr>
        <w:t>(Minimum 3 Words)</w:t>
      </w:r>
    </w:p>
    <w:p w14:paraId="7EB3BC49" w14:textId="77777777" w:rsidR="00EF1164" w:rsidRDefault="00EF1164" w:rsidP="000C4430">
      <w:pPr>
        <w:spacing w:after="120"/>
        <w:jc w:val="both"/>
        <w:rPr>
          <w:rFonts w:ascii="Times New Roman" w:hAnsi="Times New Roman"/>
          <w:b/>
          <w:bCs/>
          <w:sz w:val="20"/>
          <w:szCs w:val="24"/>
          <w:lang w:val="en-GB"/>
        </w:rPr>
      </w:pPr>
    </w:p>
    <w:p w14:paraId="6EF2B325" w14:textId="77777777" w:rsidR="00EF1164" w:rsidRDefault="00EF1164" w:rsidP="000C4430">
      <w:pPr>
        <w:spacing w:after="120"/>
        <w:jc w:val="both"/>
        <w:rPr>
          <w:rFonts w:ascii="Times New Roman" w:hAnsi="Times New Roman"/>
          <w:b/>
          <w:bCs/>
          <w:sz w:val="20"/>
          <w:szCs w:val="24"/>
          <w:lang w:val="en-GB"/>
        </w:rPr>
      </w:pPr>
    </w:p>
    <w:p w14:paraId="06DB10E8" w14:textId="77777777" w:rsidR="00EF1164" w:rsidRDefault="00EF1164" w:rsidP="000C4430">
      <w:pPr>
        <w:spacing w:after="120"/>
        <w:jc w:val="both"/>
        <w:rPr>
          <w:rFonts w:ascii="Times New Roman" w:hAnsi="Times New Roman"/>
          <w:b/>
          <w:bCs/>
          <w:sz w:val="20"/>
          <w:szCs w:val="24"/>
          <w:lang w:val="en-GB"/>
        </w:rPr>
      </w:pPr>
    </w:p>
    <w:p w14:paraId="4F35053A" w14:textId="1C4B7FC9" w:rsidR="004B3A89" w:rsidRPr="004B3A89" w:rsidRDefault="00157B55" w:rsidP="004B3A89">
      <w:pPr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/>
          <w:sz w:val="20"/>
          <w:szCs w:val="20"/>
          <w:lang w:val="en-GB"/>
        </w:rPr>
      </w:pPr>
      <w:proofErr w:type="spellStart"/>
      <w:r w:rsidRPr="00653BA0">
        <w:rPr>
          <w:rFonts w:ascii="Times New Roman" w:hAnsi="Times New Roman"/>
          <w:b/>
          <w:sz w:val="20"/>
          <w:szCs w:val="20"/>
          <w:lang w:val="en-GB"/>
        </w:rPr>
        <w:lastRenderedPageBreak/>
        <w:t>Giriş</w:t>
      </w:r>
      <w:proofErr w:type="spellEnd"/>
    </w:p>
    <w:p w14:paraId="3B028294" w14:textId="6A584400" w:rsidR="00A156A3" w:rsidRDefault="00A156A3" w:rsidP="00F8584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77FF57C0" w14:textId="7DDAF9DF" w:rsidR="004C5835" w:rsidRDefault="004C5835" w:rsidP="00F8584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54B0DC3E" w14:textId="355F33FD" w:rsidR="00282913" w:rsidRDefault="00282913" w:rsidP="00F8584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Literatür</w:t>
      </w:r>
      <w:proofErr w:type="spellEnd"/>
      <w:r w:rsidR="00F33F0E">
        <w:rPr>
          <w:rFonts w:ascii="Times New Roman" w:hAnsi="Times New Roman"/>
          <w:sz w:val="20"/>
          <w:szCs w:val="20"/>
          <w:lang w:val="en-GB"/>
        </w:rPr>
        <w:t xml:space="preserve"> (</w:t>
      </w:r>
      <w:proofErr w:type="spellStart"/>
      <w:r w:rsidR="00F33F0E">
        <w:rPr>
          <w:rFonts w:ascii="Times New Roman" w:hAnsi="Times New Roman"/>
          <w:sz w:val="20"/>
          <w:szCs w:val="20"/>
          <w:lang w:val="en-GB"/>
        </w:rPr>
        <w:t>Referanslarda</w:t>
      </w:r>
      <w:proofErr w:type="spellEnd"/>
      <w:r w:rsidR="00F33F0E">
        <w:rPr>
          <w:rFonts w:ascii="Times New Roman" w:hAnsi="Times New Roman"/>
          <w:sz w:val="20"/>
          <w:szCs w:val="20"/>
          <w:lang w:val="en-GB"/>
        </w:rPr>
        <w:t>)</w:t>
      </w:r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F33F0E">
        <w:rPr>
          <w:rFonts w:ascii="Times New Roman" w:hAnsi="Times New Roman"/>
          <w:sz w:val="20"/>
          <w:szCs w:val="20"/>
          <w:lang w:val="en-GB"/>
        </w:rPr>
        <w:t>yapılan</w:t>
      </w:r>
      <w:proofErr w:type="spellEnd"/>
      <w:r w:rsidR="00F33F0E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F33F0E">
        <w:rPr>
          <w:rFonts w:ascii="Times New Roman" w:hAnsi="Times New Roman"/>
          <w:sz w:val="20"/>
          <w:szCs w:val="20"/>
          <w:lang w:val="en-GB"/>
        </w:rPr>
        <w:t>çalışmaya</w:t>
      </w:r>
      <w:proofErr w:type="spellEnd"/>
      <w:r w:rsidR="00F33F0E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F33F0E">
        <w:rPr>
          <w:rFonts w:ascii="Times New Roman" w:hAnsi="Times New Roman"/>
          <w:sz w:val="20"/>
          <w:szCs w:val="20"/>
          <w:lang w:val="en-GB"/>
        </w:rPr>
        <w:t>benzer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pek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çok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çalışma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verilecek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. </w:t>
      </w:r>
      <w:proofErr w:type="spellStart"/>
      <w:r w:rsidR="0099023A">
        <w:rPr>
          <w:rFonts w:ascii="Times New Roman" w:hAnsi="Times New Roman"/>
          <w:sz w:val="20"/>
          <w:szCs w:val="20"/>
          <w:lang w:val="en-GB"/>
        </w:rPr>
        <w:t>Çalışmada</w:t>
      </w:r>
      <w:proofErr w:type="spellEnd"/>
      <w:r w:rsidR="0099023A">
        <w:rPr>
          <w:rFonts w:ascii="Times New Roman" w:hAnsi="Times New Roman"/>
          <w:sz w:val="20"/>
          <w:szCs w:val="20"/>
          <w:lang w:val="en-GB"/>
        </w:rPr>
        <w:t xml:space="preserve"> ki </w:t>
      </w:r>
      <w:proofErr w:type="spellStart"/>
      <w:r w:rsidR="0099023A">
        <w:rPr>
          <w:rFonts w:ascii="Times New Roman" w:hAnsi="Times New Roman"/>
          <w:sz w:val="20"/>
          <w:szCs w:val="20"/>
          <w:lang w:val="en-GB"/>
        </w:rPr>
        <w:t>en</w:t>
      </w:r>
      <w:proofErr w:type="spellEnd"/>
      <w:r w:rsidR="0099023A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99023A">
        <w:rPr>
          <w:rFonts w:ascii="Times New Roman" w:hAnsi="Times New Roman"/>
          <w:sz w:val="20"/>
          <w:szCs w:val="20"/>
          <w:lang w:val="en-GB"/>
        </w:rPr>
        <w:t>önemli</w:t>
      </w:r>
      <w:proofErr w:type="spellEnd"/>
      <w:r w:rsidR="0099023A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99023A">
        <w:rPr>
          <w:rFonts w:ascii="Times New Roman" w:hAnsi="Times New Roman"/>
          <w:sz w:val="20"/>
          <w:szCs w:val="20"/>
          <w:lang w:val="en-GB"/>
        </w:rPr>
        <w:t>kaynakları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genel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bir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tabloda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özetlemek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99023A">
        <w:rPr>
          <w:rFonts w:ascii="Times New Roman" w:hAnsi="Times New Roman"/>
          <w:sz w:val="20"/>
          <w:szCs w:val="20"/>
          <w:lang w:val="en-GB"/>
        </w:rPr>
        <w:t>bu</w:t>
      </w:r>
      <w:proofErr w:type="spellEnd"/>
      <w:r w:rsidR="0099023A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99023A">
        <w:rPr>
          <w:rFonts w:ascii="Times New Roman" w:hAnsi="Times New Roman"/>
          <w:sz w:val="20"/>
          <w:szCs w:val="20"/>
          <w:lang w:val="en-GB"/>
        </w:rPr>
        <w:t>bölümde</w:t>
      </w:r>
      <w:proofErr w:type="spellEnd"/>
      <w:r w:rsidR="0099023A">
        <w:rPr>
          <w:rFonts w:ascii="Times New Roman" w:hAnsi="Times New Roman"/>
          <w:sz w:val="20"/>
          <w:szCs w:val="20"/>
          <w:lang w:val="en-GB"/>
        </w:rPr>
        <w:t xml:space="preserve"> iyi </w:t>
      </w:r>
      <w:proofErr w:type="spellStart"/>
      <w:r w:rsidR="0099023A">
        <w:rPr>
          <w:rFonts w:ascii="Times New Roman" w:hAnsi="Times New Roman"/>
          <w:sz w:val="20"/>
          <w:szCs w:val="20"/>
          <w:lang w:val="en-GB"/>
        </w:rPr>
        <w:t>olur</w:t>
      </w:r>
      <w:proofErr w:type="spellEnd"/>
      <w:r w:rsidR="0099023A">
        <w:rPr>
          <w:rFonts w:ascii="Times New Roman" w:hAnsi="Times New Roman"/>
          <w:sz w:val="20"/>
          <w:szCs w:val="20"/>
          <w:lang w:val="en-GB"/>
        </w:rPr>
        <w:t>.</w:t>
      </w:r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Çalışmada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kullanılan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kaynaklar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Türkçe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F33F0E">
        <w:rPr>
          <w:rFonts w:ascii="Times New Roman" w:hAnsi="Times New Roman"/>
          <w:sz w:val="20"/>
          <w:szCs w:val="20"/>
          <w:lang w:val="en-GB"/>
        </w:rPr>
        <w:t>ve</w:t>
      </w:r>
      <w:proofErr w:type="spellEnd"/>
      <w:r w:rsidR="00F33F0E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282913">
        <w:rPr>
          <w:rFonts w:ascii="Times New Roman" w:hAnsi="Times New Roman"/>
          <w:sz w:val="20"/>
          <w:szCs w:val="20"/>
          <w:lang w:val="en-GB"/>
        </w:rPr>
        <w:t xml:space="preserve">Yurt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dışı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çalışmalar</w:t>
      </w:r>
      <w:r w:rsidR="0099023A">
        <w:rPr>
          <w:rFonts w:ascii="Times New Roman" w:hAnsi="Times New Roman"/>
          <w:sz w:val="20"/>
          <w:szCs w:val="20"/>
          <w:lang w:val="en-GB"/>
        </w:rPr>
        <w:t>ı</w:t>
      </w:r>
      <w:proofErr w:type="spellEnd"/>
      <w:r w:rsidR="0099023A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99023A">
        <w:rPr>
          <w:rFonts w:ascii="Times New Roman" w:hAnsi="Times New Roman"/>
          <w:sz w:val="20"/>
          <w:szCs w:val="20"/>
          <w:lang w:val="en-GB"/>
        </w:rPr>
        <w:t>olarak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incelenmesi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gerekir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>.</w:t>
      </w:r>
    </w:p>
    <w:p w14:paraId="0BBB36BF" w14:textId="77777777" w:rsidR="00EF371E" w:rsidRDefault="00EF371E" w:rsidP="00F8584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710C5A3E" w14:textId="176658E8" w:rsidR="00EF1164" w:rsidRPr="00EF371E" w:rsidRDefault="00EF371E" w:rsidP="00EF371E">
      <w:pPr>
        <w:jc w:val="both"/>
        <w:rPr>
          <w:bCs/>
        </w:rPr>
      </w:pPr>
      <w:r w:rsidRPr="00EF371E">
        <w:rPr>
          <w:bCs/>
        </w:rPr>
        <w:t xml:space="preserve">Çalışmanın </w:t>
      </w:r>
      <w:r>
        <w:rPr>
          <w:bCs/>
        </w:rPr>
        <w:t>sahip olduğu m</w:t>
      </w:r>
      <w:r w:rsidRPr="00EF371E">
        <w:rPr>
          <w:bCs/>
        </w:rPr>
        <w:t>etodoloji</w:t>
      </w:r>
      <w:r>
        <w:rPr>
          <w:bCs/>
        </w:rPr>
        <w:t xml:space="preserve">k kavramların literatür taramanı yapıyorsunuz. </w:t>
      </w:r>
    </w:p>
    <w:p w14:paraId="44FB446E" w14:textId="3EBD9195" w:rsidR="00EF1164" w:rsidRPr="0099023A" w:rsidRDefault="0099023A" w:rsidP="00F85842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  <w:lang w:val="en-GB"/>
        </w:rPr>
      </w:pPr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 xml:space="preserve">Örnek </w:t>
      </w:r>
      <w:proofErr w:type="spellStart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referans</w:t>
      </w:r>
      <w:proofErr w:type="spellEnd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yazısı</w:t>
      </w:r>
      <w:proofErr w:type="spellEnd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 xml:space="preserve"> (14’cü </w:t>
      </w:r>
      <w:proofErr w:type="spellStart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kaynaktan</w:t>
      </w:r>
      <w:proofErr w:type="spellEnd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alınan</w:t>
      </w:r>
      <w:proofErr w:type="spellEnd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bir</w:t>
      </w:r>
      <w:proofErr w:type="spellEnd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anlatım</w:t>
      </w:r>
      <w:proofErr w:type="spellEnd"/>
      <w:proofErr w:type="gramStart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…..</w:t>
      </w:r>
      <w:proofErr w:type="gramEnd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)</w:t>
      </w:r>
    </w:p>
    <w:p w14:paraId="6ABAF7EB" w14:textId="77777777" w:rsidR="00EF1164" w:rsidRPr="00EF1164" w:rsidRDefault="00EF1164" w:rsidP="00EF1164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EF1164">
        <w:rPr>
          <w:rFonts w:ascii="Times New Roman" w:hAnsi="Times New Roman"/>
          <w:sz w:val="20"/>
          <w:szCs w:val="20"/>
          <w:lang w:val="en-GB"/>
        </w:rPr>
        <w:t xml:space="preserve">El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yazısıyla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yazılan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matematiksel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ifadelerin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tanınması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,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ifadelerde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sembol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tanıma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,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büyük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karakter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kümesi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ve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sembollerin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boyutunda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ve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yazı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stilindeki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farklılıklardan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dolayı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karmaşık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bir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iştir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.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Matematiksel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ifadenin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tanımanın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yanı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sıra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veri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toplama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,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ön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işleme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,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segmentasyon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,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özellik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çıkarma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,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sembol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sınıflandırma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gibi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farklı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aşamalarda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gerçekleştirilen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işlemlerdir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[14].</w:t>
      </w:r>
    </w:p>
    <w:p w14:paraId="21C5E098" w14:textId="3506F484" w:rsidR="00EF1164" w:rsidRDefault="00EF1164" w:rsidP="00EF1164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66DF2951" w14:textId="1A40FF90" w:rsidR="0099023A" w:rsidRDefault="0099023A" w:rsidP="00EF1164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4A9909CF" w14:textId="51ED2361" w:rsidR="0099023A" w:rsidRPr="0099023A" w:rsidRDefault="0099023A" w:rsidP="00EF1164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  <w:lang w:val="en-GB"/>
        </w:rPr>
      </w:pPr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 xml:space="preserve">Örnek </w:t>
      </w:r>
      <w:proofErr w:type="spellStart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referans</w:t>
      </w:r>
      <w:proofErr w:type="spellEnd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yazısı</w:t>
      </w:r>
      <w:proofErr w:type="spellEnd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 xml:space="preserve"> (1</w:t>
      </w:r>
      <w:r>
        <w:rPr>
          <w:rFonts w:ascii="Times New Roman" w:hAnsi="Times New Roman"/>
          <w:b/>
          <w:bCs/>
          <w:sz w:val="20"/>
          <w:szCs w:val="20"/>
          <w:lang w:val="en-GB"/>
        </w:rPr>
        <w:t>5</w:t>
      </w:r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’</w:t>
      </w:r>
      <w:r>
        <w:rPr>
          <w:rFonts w:ascii="Times New Roman" w:hAnsi="Times New Roman"/>
          <w:b/>
          <w:bCs/>
          <w:sz w:val="20"/>
          <w:szCs w:val="20"/>
          <w:lang w:val="en-GB"/>
        </w:rPr>
        <w:t>i</w:t>
      </w:r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kaynaktan</w:t>
      </w:r>
      <w:proofErr w:type="spellEnd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alınan</w:t>
      </w:r>
      <w:proofErr w:type="spellEnd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bir</w:t>
      </w:r>
      <w:proofErr w:type="spellEnd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anlatım</w:t>
      </w:r>
      <w:proofErr w:type="spellEnd"/>
      <w:proofErr w:type="gramStart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…..</w:t>
      </w:r>
      <w:proofErr w:type="gramEnd"/>
      <w:r w:rsidRPr="0099023A">
        <w:rPr>
          <w:rFonts w:ascii="Times New Roman" w:hAnsi="Times New Roman"/>
          <w:b/>
          <w:bCs/>
          <w:sz w:val="20"/>
          <w:szCs w:val="20"/>
          <w:lang w:val="en-GB"/>
        </w:rPr>
        <w:t>)</w:t>
      </w:r>
    </w:p>
    <w:p w14:paraId="3344A4CC" w14:textId="3F45E21D" w:rsidR="00EF1164" w:rsidRDefault="00EF1164" w:rsidP="00EF1164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Çevrimiçi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el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yazısı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matematiksel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ifade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tanıma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için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ifadeleri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stokastik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olarak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el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yazısı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ifadeleri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üreten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stokastik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bağlamsız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bir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dilbilgisine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dayanan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kontur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oluşturma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süreçlerinin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çıktısı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alınarak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sonuçlar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elde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EF1164">
        <w:rPr>
          <w:rFonts w:ascii="Times New Roman" w:hAnsi="Times New Roman"/>
          <w:sz w:val="20"/>
          <w:szCs w:val="20"/>
          <w:lang w:val="en-GB"/>
        </w:rPr>
        <w:t>edilmektedir</w:t>
      </w:r>
      <w:proofErr w:type="spellEnd"/>
      <w:r w:rsidRPr="00EF1164">
        <w:rPr>
          <w:rFonts w:ascii="Times New Roman" w:hAnsi="Times New Roman"/>
          <w:sz w:val="20"/>
          <w:szCs w:val="20"/>
          <w:lang w:val="en-GB"/>
        </w:rPr>
        <w:t xml:space="preserve"> [15].</w:t>
      </w:r>
    </w:p>
    <w:p w14:paraId="370850FC" w14:textId="55179602" w:rsidR="00EF1164" w:rsidRDefault="00EF1164" w:rsidP="00F8584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0F0DBCA7" w14:textId="66820F13" w:rsidR="00282913" w:rsidRPr="00653BA0" w:rsidRDefault="00282913" w:rsidP="00F8584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  <w:sectPr w:rsidR="00282913" w:rsidRPr="00653BA0" w:rsidSect="004C5835">
          <w:headerReference w:type="even" r:id="rId12"/>
          <w:headerReference w:type="default" r:id="rId13"/>
          <w:footerReference w:type="default" r:id="rId14"/>
          <w:footnotePr>
            <w:numFmt w:val="chicago"/>
            <w:numStart w:val="2"/>
          </w:footnotePr>
          <w:type w:val="continuous"/>
          <w:pgSz w:w="11906" w:h="16838"/>
          <w:pgMar w:top="1361" w:right="851" w:bottom="1361" w:left="851" w:header="708" w:footer="708" w:gutter="0"/>
          <w:cols w:space="708"/>
          <w:docGrid w:linePitch="360"/>
        </w:sectPr>
      </w:pPr>
    </w:p>
    <w:p w14:paraId="1D0B0326" w14:textId="77777777" w:rsidR="00DE729A" w:rsidRPr="00F85842" w:rsidRDefault="00DE729A" w:rsidP="00F8584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  <w:sectPr w:rsidR="00DE729A" w:rsidRPr="00F85842" w:rsidSect="004C5835">
          <w:footnotePr>
            <w:numFmt w:val="chicago"/>
            <w:numStart w:val="2"/>
          </w:footnotePr>
          <w:type w:val="continuous"/>
          <w:pgSz w:w="11906" w:h="16838"/>
          <w:pgMar w:top="1361" w:right="851" w:bottom="1361" w:left="851" w:header="708" w:footer="708" w:gutter="0"/>
          <w:cols w:space="708"/>
          <w:docGrid w:linePitch="360"/>
        </w:sectPr>
      </w:pPr>
    </w:p>
    <w:p w14:paraId="4A849049" w14:textId="2FD9B3FD" w:rsidR="006B06AD" w:rsidRDefault="00B85C36" w:rsidP="00F85842">
      <w:pPr>
        <w:pStyle w:val="ListeParagraf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sz w:val="20"/>
          <w:szCs w:val="20"/>
          <w:lang w:val="en-GB"/>
        </w:rPr>
      </w:pPr>
      <w:proofErr w:type="spellStart"/>
      <w:r>
        <w:rPr>
          <w:rFonts w:ascii="Times New Roman" w:hAnsi="Times New Roman"/>
          <w:b/>
          <w:sz w:val="20"/>
          <w:szCs w:val="20"/>
          <w:lang w:val="en-GB"/>
        </w:rPr>
        <w:t>Materyal</w:t>
      </w:r>
      <w:proofErr w:type="spellEnd"/>
      <w:r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  <w:lang w:val="en-GB"/>
        </w:rPr>
        <w:t>ve</w:t>
      </w:r>
      <w:proofErr w:type="spellEnd"/>
      <w:r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  <w:lang w:val="en-GB"/>
        </w:rPr>
        <w:t>Metot</w:t>
      </w:r>
      <w:proofErr w:type="spellEnd"/>
      <w:r>
        <w:rPr>
          <w:rFonts w:ascii="Times New Roman" w:hAnsi="Times New Roman"/>
          <w:b/>
          <w:sz w:val="20"/>
          <w:szCs w:val="20"/>
          <w:lang w:val="en-GB"/>
        </w:rPr>
        <w:t xml:space="preserve"> </w:t>
      </w:r>
    </w:p>
    <w:p w14:paraId="50CAFCF4" w14:textId="77777777" w:rsidR="004C5835" w:rsidRPr="004C5835" w:rsidRDefault="004C5835" w:rsidP="004C583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74831F85" w14:textId="6FC43E7F" w:rsidR="00B85C36" w:rsidRDefault="00B85C36" w:rsidP="00B85C36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highlight w:val="yellow"/>
          <w:lang w:val="en-GB"/>
        </w:rPr>
        <w:t>Bu</w:t>
      </w:r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>bölümünün</w:t>
      </w:r>
      <w:proofErr w:type="spellEnd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r>
        <w:rPr>
          <w:rFonts w:ascii="Times New Roman" w:hAnsi="Times New Roman"/>
          <w:sz w:val="20"/>
          <w:szCs w:val="20"/>
          <w:highlight w:val="yellow"/>
          <w:lang w:val="en-GB"/>
        </w:rPr>
        <w:t xml:space="preserve">ilk </w:t>
      </w:r>
      <w:proofErr w:type="spellStart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>cümlesi</w:t>
      </w:r>
      <w:proofErr w:type="spellEnd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>sadece</w:t>
      </w:r>
      <w:proofErr w:type="spellEnd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>makalenizin</w:t>
      </w:r>
      <w:proofErr w:type="spellEnd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>amacını</w:t>
      </w:r>
      <w:proofErr w:type="spellEnd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>içermelidir</w:t>
      </w:r>
      <w:proofErr w:type="spellEnd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 xml:space="preserve">. </w:t>
      </w:r>
      <w:r>
        <w:rPr>
          <w:rFonts w:ascii="Times New Roman" w:hAnsi="Times New Roman"/>
          <w:sz w:val="20"/>
          <w:szCs w:val="20"/>
          <w:highlight w:val="yellow"/>
          <w:lang w:val="en-GB"/>
        </w:rPr>
        <w:t xml:space="preserve">Bu </w:t>
      </w:r>
      <w:proofErr w:type="spellStart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>bölümünü</w:t>
      </w:r>
      <w:proofErr w:type="spellEnd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>aşağıdaki</w:t>
      </w:r>
      <w:proofErr w:type="spellEnd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>sorular</w:t>
      </w:r>
      <w:proofErr w:type="spellEnd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>dahilinde</w:t>
      </w:r>
      <w:proofErr w:type="spellEnd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>hazırlayabilirsiniz</w:t>
      </w:r>
      <w:proofErr w:type="spellEnd"/>
      <w:r w:rsidRPr="00EF371E">
        <w:rPr>
          <w:rFonts w:ascii="Times New Roman" w:hAnsi="Times New Roman"/>
          <w:sz w:val="20"/>
          <w:szCs w:val="20"/>
          <w:highlight w:val="yellow"/>
          <w:lang w:val="en-GB"/>
        </w:rPr>
        <w:t>.</w:t>
      </w:r>
      <w:r>
        <w:rPr>
          <w:rFonts w:ascii="Times New Roman" w:hAnsi="Times New Roman"/>
          <w:sz w:val="20"/>
          <w:szCs w:val="20"/>
          <w:lang w:val="en-GB"/>
        </w:rPr>
        <w:t xml:space="preserve"> </w:t>
      </w:r>
    </w:p>
    <w:p w14:paraId="655D1558" w14:textId="77777777" w:rsidR="00B85C36" w:rsidRDefault="00B85C36" w:rsidP="00B85C36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3F08BDB1" w14:textId="77777777" w:rsidR="00B85C36" w:rsidRDefault="00B85C36" w:rsidP="00B85C36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4D61F848" w14:textId="77777777" w:rsidR="00B85C36" w:rsidRPr="00875677" w:rsidRDefault="00B85C36" w:rsidP="00B85C36">
      <w:pPr>
        <w:spacing w:after="0" w:line="240" w:lineRule="auto"/>
        <w:jc w:val="both"/>
        <w:rPr>
          <w:bCs/>
        </w:rPr>
      </w:pPr>
      <w:r w:rsidRPr="00875677">
        <w:rPr>
          <w:bCs/>
        </w:rPr>
        <w:t>Araştırmanın amacı kapsamında aşağıdaki sorulara yanıtlar aranmıştır:</w:t>
      </w:r>
    </w:p>
    <w:p w14:paraId="427EB8D9" w14:textId="77777777" w:rsidR="00B85C36" w:rsidRPr="00875677" w:rsidRDefault="00B85C36" w:rsidP="00B85C36">
      <w:pPr>
        <w:spacing w:after="0" w:line="240" w:lineRule="auto"/>
        <w:jc w:val="both"/>
        <w:rPr>
          <w:bCs/>
        </w:rPr>
      </w:pPr>
      <w:r w:rsidRPr="00875677">
        <w:rPr>
          <w:bCs/>
        </w:rPr>
        <w:t>1.</w:t>
      </w:r>
      <w:r>
        <w:rPr>
          <w:bCs/>
        </w:rPr>
        <w:t xml:space="preserve"> Tasarladığınız sistemlerinde …………………………………... kavramları neleri ifade etmektedir?</w:t>
      </w:r>
    </w:p>
    <w:p w14:paraId="12863CBE" w14:textId="77777777" w:rsidR="00B85C36" w:rsidRPr="00875677" w:rsidRDefault="00B85C36" w:rsidP="00B85C36">
      <w:pPr>
        <w:spacing w:after="0" w:line="240" w:lineRule="auto"/>
        <w:jc w:val="both"/>
        <w:rPr>
          <w:bCs/>
        </w:rPr>
      </w:pPr>
      <w:r w:rsidRPr="00875677">
        <w:rPr>
          <w:bCs/>
        </w:rPr>
        <w:t>2.</w:t>
      </w:r>
      <w:r>
        <w:rPr>
          <w:bCs/>
        </w:rPr>
        <w:t xml:space="preserve"> Yapay </w:t>
      </w:r>
      <w:proofErr w:type="gramStart"/>
      <w:r>
        <w:rPr>
          <w:bCs/>
        </w:rPr>
        <w:t>zeka</w:t>
      </w:r>
      <w:proofErr w:type="gramEnd"/>
      <w:r>
        <w:rPr>
          <w:bCs/>
        </w:rPr>
        <w:t xml:space="preserve"> teknolojisi ile bütünleşen sisteminizin genele bakıldığında nasıl değerlendirilir?</w:t>
      </w:r>
    </w:p>
    <w:p w14:paraId="42D50BAE" w14:textId="77777777" w:rsidR="00B85C36" w:rsidRPr="00875677" w:rsidRDefault="00B85C36" w:rsidP="00B85C36">
      <w:pPr>
        <w:spacing w:after="0" w:line="240" w:lineRule="auto"/>
        <w:jc w:val="both"/>
        <w:rPr>
          <w:bCs/>
        </w:rPr>
      </w:pPr>
      <w:r w:rsidRPr="00875677">
        <w:rPr>
          <w:bCs/>
        </w:rPr>
        <w:t>3.</w:t>
      </w:r>
      <w:r>
        <w:rPr>
          <w:bCs/>
        </w:rPr>
        <w:t xml:space="preserve"> Sisteminiz üzerinde yapay </w:t>
      </w:r>
      <w:proofErr w:type="gramStart"/>
      <w:r>
        <w:rPr>
          <w:bCs/>
        </w:rPr>
        <w:t>zeka</w:t>
      </w:r>
      <w:proofErr w:type="gramEnd"/>
      <w:r>
        <w:rPr>
          <w:bCs/>
        </w:rPr>
        <w:t xml:space="preserve"> teknikleri kullanılarak geliştirdiğiniz çalışmanın önemi nedir?</w:t>
      </w:r>
    </w:p>
    <w:p w14:paraId="022DF712" w14:textId="77777777" w:rsidR="00B85C36" w:rsidRPr="00875677" w:rsidRDefault="00B85C36" w:rsidP="00B85C36">
      <w:pPr>
        <w:spacing w:after="0" w:line="240" w:lineRule="auto"/>
        <w:jc w:val="both"/>
        <w:rPr>
          <w:bCs/>
        </w:rPr>
      </w:pPr>
      <w:r w:rsidRPr="00875677">
        <w:rPr>
          <w:bCs/>
        </w:rPr>
        <w:t>4.</w:t>
      </w:r>
      <w:r>
        <w:rPr>
          <w:bCs/>
        </w:rPr>
        <w:t xml:space="preserve"> Sisteminiz ile yapay </w:t>
      </w:r>
      <w:proofErr w:type="gramStart"/>
      <w:r>
        <w:rPr>
          <w:bCs/>
        </w:rPr>
        <w:t>zeka</w:t>
      </w:r>
      <w:proofErr w:type="gramEnd"/>
      <w:r>
        <w:rPr>
          <w:bCs/>
        </w:rPr>
        <w:t xml:space="preserve"> algoritmalarının işleyişinde işlem adımları ve öneriler nasıl getirilebilir? </w:t>
      </w:r>
    </w:p>
    <w:p w14:paraId="1D31BCE9" w14:textId="1828FAD5" w:rsidR="008D62AD" w:rsidRDefault="008D62AD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772B7C17" w14:textId="5A447FD5" w:rsidR="008D62AD" w:rsidRDefault="008D62AD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10E8E36D" w14:textId="254C0408" w:rsidR="008D62AD" w:rsidRDefault="00B85C36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  <w:lang w:val="en-GB"/>
        </w:rPr>
      </w:pPr>
      <w:r>
        <w:rPr>
          <w:rFonts w:ascii="Times New Roman" w:hAnsi="Times New Roman"/>
          <w:b/>
          <w:sz w:val="20"/>
          <w:szCs w:val="20"/>
          <w:lang w:val="en-GB"/>
        </w:rPr>
        <w:t>2.1. Veri Seti</w:t>
      </w:r>
    </w:p>
    <w:p w14:paraId="622BB08F" w14:textId="412155D6" w:rsidR="00654B11" w:rsidRDefault="00654B11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36E6BE32" w14:textId="3B99CED3" w:rsidR="00654B11" w:rsidRDefault="00B85C36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Cs/>
          <w:sz w:val="20"/>
          <w:szCs w:val="20"/>
          <w:lang w:val="en-GB"/>
        </w:rPr>
      </w:pPr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Bu </w:t>
      </w:r>
      <w:proofErr w:type="spellStart"/>
      <w:r w:rsidRPr="00B85C36">
        <w:rPr>
          <w:rFonts w:ascii="Times New Roman" w:hAnsi="Times New Roman"/>
          <w:bCs/>
          <w:sz w:val="20"/>
          <w:szCs w:val="20"/>
          <w:lang w:val="en-GB"/>
        </w:rPr>
        <w:t>çalışmada</w:t>
      </w:r>
      <w:proofErr w:type="spellEnd"/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Cs/>
          <w:sz w:val="20"/>
          <w:szCs w:val="20"/>
          <w:lang w:val="en-GB"/>
        </w:rPr>
        <w:t>kullanılan</w:t>
      </w:r>
      <w:proofErr w:type="spellEnd"/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Cs/>
          <w:sz w:val="20"/>
          <w:szCs w:val="20"/>
          <w:lang w:val="en-GB"/>
        </w:rPr>
        <w:t>veri</w:t>
      </w:r>
      <w:proofErr w:type="spellEnd"/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Cs/>
          <w:sz w:val="20"/>
          <w:szCs w:val="20"/>
          <w:lang w:val="en-GB"/>
        </w:rPr>
        <w:t>seti</w:t>
      </w:r>
      <w:proofErr w:type="spellEnd"/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Cs/>
          <w:sz w:val="20"/>
          <w:szCs w:val="20"/>
          <w:lang w:val="en-GB"/>
        </w:rPr>
        <w:t>anlatılacaktır</w:t>
      </w:r>
      <w:proofErr w:type="spellEnd"/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. </w:t>
      </w:r>
    </w:p>
    <w:p w14:paraId="1DAE17EF" w14:textId="77777777" w:rsidR="00B85C36" w:rsidRDefault="00B85C36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Cs/>
          <w:sz w:val="20"/>
          <w:szCs w:val="20"/>
          <w:lang w:val="en-GB"/>
        </w:rPr>
      </w:pPr>
    </w:p>
    <w:p w14:paraId="2D181D5A" w14:textId="1ABC8548" w:rsidR="00B85C36" w:rsidRPr="00B85C36" w:rsidRDefault="00B85C36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  <w:lang w:val="en-GB"/>
        </w:rPr>
      </w:pPr>
      <w:r w:rsidRPr="00B85C36">
        <w:rPr>
          <w:rFonts w:ascii="Times New Roman" w:hAnsi="Times New Roman"/>
          <w:b/>
          <w:sz w:val="20"/>
          <w:szCs w:val="20"/>
          <w:lang w:val="en-GB"/>
        </w:rPr>
        <w:t xml:space="preserve">2.2. Veri </w:t>
      </w:r>
      <w:proofErr w:type="spellStart"/>
      <w:r w:rsidRPr="00B85C36">
        <w:rPr>
          <w:rFonts w:ascii="Times New Roman" w:hAnsi="Times New Roman"/>
          <w:b/>
          <w:sz w:val="20"/>
          <w:szCs w:val="20"/>
          <w:lang w:val="en-GB"/>
        </w:rPr>
        <w:t>Ön</w:t>
      </w:r>
      <w:proofErr w:type="spellEnd"/>
      <w:r w:rsidRPr="00B85C36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/>
          <w:sz w:val="20"/>
          <w:szCs w:val="20"/>
          <w:lang w:val="en-GB"/>
        </w:rPr>
        <w:t>İşleme</w:t>
      </w:r>
      <w:proofErr w:type="spellEnd"/>
      <w:r w:rsidRPr="00B85C36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</w:p>
    <w:p w14:paraId="64A13FBE" w14:textId="77777777" w:rsidR="00B85C36" w:rsidRDefault="00B85C36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2EE6BE01" w14:textId="40EEBDF9" w:rsidR="00B85C36" w:rsidRDefault="00B85C36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Cs/>
          <w:sz w:val="20"/>
          <w:szCs w:val="20"/>
          <w:lang w:val="en-GB"/>
        </w:rPr>
      </w:pPr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Veri </w:t>
      </w:r>
      <w:proofErr w:type="spellStart"/>
      <w:r w:rsidRPr="00B85C36">
        <w:rPr>
          <w:rFonts w:ascii="Times New Roman" w:hAnsi="Times New Roman"/>
          <w:bCs/>
          <w:sz w:val="20"/>
          <w:szCs w:val="20"/>
          <w:lang w:val="en-GB"/>
        </w:rPr>
        <w:t>seti</w:t>
      </w:r>
      <w:proofErr w:type="spellEnd"/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Cs/>
          <w:sz w:val="20"/>
          <w:szCs w:val="20"/>
          <w:lang w:val="en-GB"/>
        </w:rPr>
        <w:t>üzerinde</w:t>
      </w:r>
      <w:proofErr w:type="spellEnd"/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Cs/>
          <w:sz w:val="20"/>
          <w:szCs w:val="20"/>
          <w:lang w:val="en-GB"/>
        </w:rPr>
        <w:t>modelin</w:t>
      </w:r>
      <w:proofErr w:type="spellEnd"/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Cs/>
          <w:sz w:val="20"/>
          <w:szCs w:val="20"/>
          <w:lang w:val="en-GB"/>
        </w:rPr>
        <w:t>eğitiminde</w:t>
      </w:r>
      <w:proofErr w:type="spellEnd"/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Cs/>
          <w:sz w:val="20"/>
          <w:szCs w:val="20"/>
          <w:lang w:val="en-GB"/>
        </w:rPr>
        <w:t>önce</w:t>
      </w:r>
      <w:proofErr w:type="spellEnd"/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Cs/>
          <w:sz w:val="20"/>
          <w:szCs w:val="20"/>
          <w:lang w:val="en-GB"/>
        </w:rPr>
        <w:t>gerçekleştirilen</w:t>
      </w:r>
      <w:proofErr w:type="spellEnd"/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Cs/>
          <w:sz w:val="20"/>
          <w:szCs w:val="20"/>
          <w:lang w:val="en-GB"/>
        </w:rPr>
        <w:t>işlem</w:t>
      </w:r>
      <w:proofErr w:type="spellEnd"/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Cs/>
          <w:sz w:val="20"/>
          <w:szCs w:val="20"/>
          <w:lang w:val="en-GB"/>
        </w:rPr>
        <w:t>adımları</w:t>
      </w:r>
      <w:proofErr w:type="spellEnd"/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Cs/>
          <w:sz w:val="20"/>
          <w:szCs w:val="20"/>
          <w:lang w:val="en-GB"/>
        </w:rPr>
        <w:t>anlatılır</w:t>
      </w:r>
      <w:proofErr w:type="spellEnd"/>
      <w:r w:rsidRPr="00B85C36">
        <w:rPr>
          <w:rFonts w:ascii="Times New Roman" w:hAnsi="Times New Roman"/>
          <w:bCs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Görsel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öğeler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eklenmelidir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. </w:t>
      </w:r>
    </w:p>
    <w:p w14:paraId="2D6C4916" w14:textId="77777777" w:rsidR="00B85C36" w:rsidRDefault="00B85C36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Cs/>
          <w:sz w:val="20"/>
          <w:szCs w:val="20"/>
          <w:lang w:val="en-GB"/>
        </w:rPr>
      </w:pPr>
    </w:p>
    <w:p w14:paraId="6647B802" w14:textId="7E586619" w:rsidR="00B85C36" w:rsidRPr="00B85C36" w:rsidRDefault="00B85C36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  <w:lang w:val="en-GB"/>
        </w:rPr>
      </w:pPr>
      <w:r w:rsidRPr="00B85C36">
        <w:rPr>
          <w:rFonts w:ascii="Times New Roman" w:hAnsi="Times New Roman"/>
          <w:b/>
          <w:sz w:val="20"/>
          <w:szCs w:val="20"/>
          <w:lang w:val="en-GB"/>
        </w:rPr>
        <w:t xml:space="preserve">2.3. </w:t>
      </w:r>
      <w:r>
        <w:rPr>
          <w:rFonts w:ascii="Times New Roman" w:hAnsi="Times New Roman"/>
          <w:b/>
          <w:sz w:val="20"/>
          <w:szCs w:val="20"/>
          <w:lang w:val="en-GB"/>
        </w:rPr>
        <w:t>YZ</w:t>
      </w:r>
      <w:r w:rsidRPr="00B85C36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  <w:lang w:val="en-GB"/>
        </w:rPr>
        <w:t>modelin</w:t>
      </w:r>
      <w:proofErr w:type="spellEnd"/>
      <w:r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  <w:lang w:val="en-GB"/>
        </w:rPr>
        <w:t>litaratürü</w:t>
      </w:r>
      <w:proofErr w:type="spellEnd"/>
    </w:p>
    <w:p w14:paraId="0B30F47B" w14:textId="77777777" w:rsidR="00B85C36" w:rsidRDefault="00B85C36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Cs/>
          <w:sz w:val="20"/>
          <w:szCs w:val="20"/>
          <w:lang w:val="en-GB"/>
        </w:rPr>
      </w:pPr>
    </w:p>
    <w:p w14:paraId="1029CBBD" w14:textId="6769BCB1" w:rsidR="00B85C36" w:rsidRDefault="00B85C36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Cs/>
          <w:sz w:val="20"/>
          <w:szCs w:val="20"/>
          <w:lang w:val="en-GB"/>
        </w:rPr>
      </w:pPr>
      <w:r>
        <w:rPr>
          <w:rFonts w:ascii="Times New Roman" w:hAnsi="Times New Roman"/>
          <w:bCs/>
          <w:sz w:val="20"/>
          <w:szCs w:val="20"/>
          <w:lang w:val="en-GB"/>
        </w:rPr>
        <w:t xml:space="preserve">Bu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bölümde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literatür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taramasına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devam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edilebilir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Geliştirdiğiniz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modele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göre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referans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çalışmaları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tablo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yapabilirsiniz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. </w:t>
      </w:r>
    </w:p>
    <w:p w14:paraId="1AB5ABBD" w14:textId="77777777" w:rsidR="00B85C36" w:rsidRDefault="00B85C36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Cs/>
          <w:sz w:val="20"/>
          <w:szCs w:val="20"/>
          <w:lang w:val="en-GB"/>
        </w:rPr>
      </w:pPr>
    </w:p>
    <w:p w14:paraId="3F93E0CC" w14:textId="5EBDF07D" w:rsidR="00B85C36" w:rsidRDefault="00B85C36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  <w:lang w:val="en-GB"/>
        </w:rPr>
      </w:pPr>
      <w:r w:rsidRPr="00B85C36">
        <w:rPr>
          <w:rFonts w:ascii="Times New Roman" w:hAnsi="Times New Roman"/>
          <w:b/>
          <w:sz w:val="20"/>
          <w:szCs w:val="20"/>
          <w:lang w:val="en-GB"/>
        </w:rPr>
        <w:t xml:space="preserve">2.4. </w:t>
      </w:r>
      <w:proofErr w:type="spellStart"/>
      <w:r w:rsidRPr="00B85C36">
        <w:rPr>
          <w:rFonts w:ascii="Times New Roman" w:hAnsi="Times New Roman"/>
          <w:b/>
          <w:sz w:val="20"/>
          <w:szCs w:val="20"/>
          <w:lang w:val="en-GB"/>
        </w:rPr>
        <w:t>Geliştirdiğiniz</w:t>
      </w:r>
      <w:proofErr w:type="spellEnd"/>
      <w:r w:rsidRPr="00B85C36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/>
          <w:sz w:val="20"/>
          <w:szCs w:val="20"/>
          <w:lang w:val="en-GB"/>
        </w:rPr>
        <w:t>Sistemin</w:t>
      </w:r>
      <w:proofErr w:type="spellEnd"/>
      <w:r w:rsidRPr="00B85C36">
        <w:rPr>
          <w:rFonts w:ascii="Times New Roman" w:hAnsi="Times New Roman"/>
          <w:b/>
          <w:sz w:val="20"/>
          <w:szCs w:val="20"/>
          <w:lang w:val="en-GB"/>
        </w:rPr>
        <w:t xml:space="preserve"> YZ </w:t>
      </w:r>
      <w:proofErr w:type="spellStart"/>
      <w:r w:rsidRPr="00B85C36">
        <w:rPr>
          <w:rFonts w:ascii="Times New Roman" w:hAnsi="Times New Roman"/>
          <w:b/>
          <w:sz w:val="20"/>
          <w:szCs w:val="20"/>
          <w:lang w:val="en-GB"/>
        </w:rPr>
        <w:t>modeli</w:t>
      </w:r>
      <w:proofErr w:type="spellEnd"/>
      <w:r w:rsidRPr="00B85C36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/>
          <w:sz w:val="20"/>
          <w:szCs w:val="20"/>
          <w:lang w:val="en-GB"/>
        </w:rPr>
        <w:t>ve</w:t>
      </w:r>
      <w:proofErr w:type="spellEnd"/>
      <w:r w:rsidRPr="00B85C36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/>
          <w:sz w:val="20"/>
          <w:szCs w:val="20"/>
          <w:lang w:val="en-GB"/>
        </w:rPr>
        <w:t>akış</w:t>
      </w:r>
      <w:proofErr w:type="spellEnd"/>
      <w:r w:rsidRPr="00B85C36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proofErr w:type="spellStart"/>
      <w:r w:rsidRPr="00B85C36">
        <w:rPr>
          <w:rFonts w:ascii="Times New Roman" w:hAnsi="Times New Roman"/>
          <w:b/>
          <w:sz w:val="20"/>
          <w:szCs w:val="20"/>
          <w:lang w:val="en-GB"/>
        </w:rPr>
        <w:t>şeması</w:t>
      </w:r>
      <w:proofErr w:type="spellEnd"/>
      <w:r w:rsidRPr="00B85C36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</w:p>
    <w:p w14:paraId="54A2A70A" w14:textId="77777777" w:rsidR="00B85C36" w:rsidRDefault="00B85C36" w:rsidP="00697B87">
      <w:pPr>
        <w:pStyle w:val="ListeParagraf"/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67CA1484" w14:textId="7A188C58" w:rsidR="00653BA0" w:rsidRPr="00B85C36" w:rsidRDefault="00653BA0" w:rsidP="00B85C36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1ACCFE50" w14:textId="7CE9F604" w:rsidR="004C5835" w:rsidRDefault="00282913" w:rsidP="00282913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Kullanılan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algoritmaların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çalışma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parametreleri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verilmelidir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. Bu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çalışmayı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yeniden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üretecek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ve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karşılaştıracak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yazarlar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282913">
        <w:rPr>
          <w:rFonts w:ascii="Times New Roman" w:hAnsi="Times New Roman"/>
          <w:sz w:val="20"/>
          <w:szCs w:val="20"/>
          <w:lang w:val="en-GB"/>
        </w:rPr>
        <w:t>için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proofErr w:type="gramStart"/>
      <w:r w:rsidRPr="00282913">
        <w:rPr>
          <w:rFonts w:ascii="Times New Roman" w:hAnsi="Times New Roman"/>
          <w:sz w:val="20"/>
          <w:szCs w:val="20"/>
          <w:lang w:val="en-GB"/>
        </w:rPr>
        <w:t>önemlidir</w:t>
      </w:r>
      <w:proofErr w:type="spellEnd"/>
      <w:r w:rsidRPr="00282913">
        <w:rPr>
          <w:rFonts w:ascii="Times New Roman" w:hAnsi="Times New Roman"/>
          <w:sz w:val="20"/>
          <w:szCs w:val="20"/>
          <w:lang w:val="en-GB"/>
        </w:rPr>
        <w:t>.</w:t>
      </w:r>
      <w:r>
        <w:rPr>
          <w:rFonts w:ascii="Times New Roman" w:hAnsi="Times New Roman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Times New Roman" w:hAnsi="Times New Roman"/>
          <w:sz w:val="20"/>
          <w:szCs w:val="20"/>
          <w:lang w:val="en-GB"/>
        </w:rPr>
        <w:t>Çalışmamıza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Atıf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verilmesi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için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bu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çok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önemli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>…)</w:t>
      </w:r>
    </w:p>
    <w:p w14:paraId="53D0E3BB" w14:textId="77777777" w:rsidR="00B85C36" w:rsidRDefault="00B85C36" w:rsidP="00282913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439AD432" w14:textId="77777777" w:rsidR="00B85C36" w:rsidRPr="00282913" w:rsidRDefault="00B85C36" w:rsidP="00B85C36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spellStart"/>
      <w:r>
        <w:rPr>
          <w:rFonts w:ascii="Times New Roman" w:hAnsi="Times New Roman"/>
          <w:sz w:val="20"/>
          <w:szCs w:val="20"/>
          <w:lang w:val="en-GB"/>
        </w:rPr>
        <w:t>Sistemin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Yazılımsal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akış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şeması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burada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işlecek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. Her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eklenecek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olan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bölüm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minimum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bir-iki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satır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ile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GB"/>
        </w:rPr>
        <w:t>açıklanmalıdır</w:t>
      </w:r>
      <w:proofErr w:type="spellEnd"/>
      <w:r>
        <w:rPr>
          <w:rFonts w:ascii="Times New Roman" w:hAnsi="Times New Roman"/>
          <w:sz w:val="20"/>
          <w:szCs w:val="20"/>
          <w:lang w:val="en-GB"/>
        </w:rPr>
        <w:t>.</w:t>
      </w:r>
    </w:p>
    <w:p w14:paraId="02E38314" w14:textId="77777777" w:rsidR="00B85C36" w:rsidRPr="00B85C36" w:rsidRDefault="00B85C36" w:rsidP="00B85C36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6D2840E6" w14:textId="77777777" w:rsidR="00B85C36" w:rsidRPr="00567BA7" w:rsidRDefault="00B85C36" w:rsidP="00B85C36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  <w:lang w:val="en-GB"/>
        </w:rPr>
      </w:pPr>
      <w:proofErr w:type="spellStart"/>
      <w:r w:rsidRPr="00567BA7">
        <w:rPr>
          <w:rFonts w:ascii="Times New Roman" w:hAnsi="Times New Roman"/>
          <w:bCs/>
          <w:sz w:val="20"/>
          <w:szCs w:val="20"/>
          <w:lang w:val="en-GB"/>
        </w:rPr>
        <w:t>Çalışma</w:t>
      </w:r>
      <w:proofErr w:type="spellEnd"/>
      <w:r w:rsidRPr="00567BA7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567BA7">
        <w:rPr>
          <w:rFonts w:ascii="Times New Roman" w:hAnsi="Times New Roman"/>
          <w:bCs/>
          <w:sz w:val="20"/>
          <w:szCs w:val="20"/>
          <w:lang w:val="en-GB"/>
        </w:rPr>
        <w:t>içerisinde</w:t>
      </w:r>
      <w:proofErr w:type="spellEnd"/>
      <w:r w:rsidRPr="00567BA7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b</w:t>
      </w:r>
      <w:r w:rsidRPr="00567BA7">
        <w:rPr>
          <w:rFonts w:ascii="Times New Roman" w:hAnsi="Times New Roman"/>
          <w:bCs/>
          <w:sz w:val="20"/>
          <w:szCs w:val="20"/>
          <w:lang w:val="en-GB"/>
        </w:rPr>
        <w:t>irden</w:t>
      </w:r>
      <w:proofErr w:type="spellEnd"/>
      <w:r w:rsidRPr="00567BA7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567BA7">
        <w:rPr>
          <w:rFonts w:ascii="Times New Roman" w:hAnsi="Times New Roman"/>
          <w:bCs/>
          <w:sz w:val="20"/>
          <w:szCs w:val="20"/>
          <w:lang w:val="en-GB"/>
        </w:rPr>
        <w:t>fazla</w:t>
      </w:r>
      <w:proofErr w:type="spellEnd"/>
      <w:r w:rsidRPr="00567BA7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GB"/>
        </w:rPr>
        <w:t xml:space="preserve">control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noktası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mevcut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ise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, Bilgisayar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arayüzü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Donanım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arayüzü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ve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Elektronik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Devreler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hepsinin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ele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alınacağı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bölümdür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. </w:t>
      </w:r>
    </w:p>
    <w:p w14:paraId="6D85DDCC" w14:textId="77777777" w:rsidR="00B85C36" w:rsidRDefault="00B85C36" w:rsidP="00282913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368FE899" w14:textId="49DAF3D9" w:rsidR="00EF1164" w:rsidRDefault="00EF1164" w:rsidP="00282913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6FC9A37F" w14:textId="25922CE9" w:rsidR="00EF1164" w:rsidRDefault="00EF1164" w:rsidP="00282913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73D19E2A" w14:textId="4EDE9525" w:rsidR="00EF1164" w:rsidRDefault="00EF1164" w:rsidP="00A7525F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val="en-GB"/>
        </w:rPr>
      </w:pPr>
      <w:r w:rsidRPr="00EF1164">
        <w:rPr>
          <w:rFonts w:ascii="Times New Roman" w:hAnsi="Times New Roman"/>
          <w:noProof/>
          <w:sz w:val="20"/>
          <w:szCs w:val="20"/>
          <w:lang w:val="en-GB"/>
        </w:rPr>
        <w:lastRenderedPageBreak/>
        <w:drawing>
          <wp:inline distT="0" distB="0" distL="0" distR="0" wp14:anchorId="07536129" wp14:editId="463A3C99">
            <wp:extent cx="4824483" cy="856719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398" cy="85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C84C8" w14:textId="69041419" w:rsidR="00EF1164" w:rsidRDefault="00EF1164" w:rsidP="00282913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3843B87F" w14:textId="1909B09D" w:rsidR="004C5835" w:rsidRDefault="004C5835" w:rsidP="002E2048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23C92DA9" w14:textId="77777777" w:rsidR="004C5835" w:rsidRDefault="004C5835" w:rsidP="002E2048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1B806507" w14:textId="77777777" w:rsidR="007F2E21" w:rsidRDefault="007F2E21" w:rsidP="00F85842">
      <w:pPr>
        <w:pStyle w:val="ListeParagraf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sz w:val="20"/>
          <w:szCs w:val="20"/>
          <w:lang w:val="en-GB"/>
        </w:rPr>
      </w:pPr>
      <w:proofErr w:type="spellStart"/>
      <w:r>
        <w:rPr>
          <w:rFonts w:ascii="Times New Roman" w:hAnsi="Times New Roman"/>
          <w:b/>
          <w:sz w:val="20"/>
          <w:szCs w:val="20"/>
          <w:lang w:val="en-GB"/>
        </w:rPr>
        <w:t>Deneyler</w:t>
      </w:r>
      <w:proofErr w:type="spellEnd"/>
    </w:p>
    <w:p w14:paraId="27B0828E" w14:textId="77E96FD4" w:rsidR="002E2048" w:rsidRDefault="002E2048" w:rsidP="002E2048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51740423" w14:textId="1E1DD511" w:rsidR="004C5835" w:rsidRPr="00357C30" w:rsidRDefault="00A30401" w:rsidP="00357C30">
      <w:pPr>
        <w:spacing w:after="0" w:line="240" w:lineRule="auto"/>
        <w:rPr>
          <w:rFonts w:ascii="Times New Roman" w:hAnsi="Times New Roman"/>
          <w:bCs/>
          <w:sz w:val="20"/>
          <w:szCs w:val="20"/>
          <w:lang w:val="en-GB"/>
        </w:rPr>
      </w:pPr>
      <w:proofErr w:type="spellStart"/>
      <w:r w:rsidRPr="00357C30">
        <w:rPr>
          <w:rFonts w:ascii="Times New Roman" w:hAnsi="Times New Roman"/>
          <w:bCs/>
          <w:sz w:val="20"/>
          <w:szCs w:val="20"/>
          <w:lang w:val="en-GB"/>
        </w:rPr>
        <w:t>Görsel</w:t>
      </w:r>
      <w:proofErr w:type="spellEnd"/>
      <w:r w:rsidRPr="00357C30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357C30">
        <w:rPr>
          <w:rFonts w:ascii="Times New Roman" w:hAnsi="Times New Roman"/>
          <w:bCs/>
          <w:sz w:val="20"/>
          <w:szCs w:val="20"/>
          <w:lang w:val="en-GB"/>
        </w:rPr>
        <w:t>veriler</w:t>
      </w:r>
      <w:proofErr w:type="spellEnd"/>
      <w:r w:rsidRPr="00357C30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357C30">
        <w:rPr>
          <w:rFonts w:ascii="Times New Roman" w:hAnsi="Times New Roman"/>
          <w:bCs/>
          <w:sz w:val="20"/>
          <w:szCs w:val="20"/>
          <w:lang w:val="en-GB"/>
        </w:rPr>
        <w:t>bu</w:t>
      </w:r>
      <w:proofErr w:type="spellEnd"/>
      <w:r w:rsidRPr="00357C30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357C30">
        <w:rPr>
          <w:rFonts w:ascii="Times New Roman" w:hAnsi="Times New Roman"/>
          <w:bCs/>
          <w:sz w:val="20"/>
          <w:szCs w:val="20"/>
          <w:lang w:val="en-GB"/>
        </w:rPr>
        <w:t>bölüme</w:t>
      </w:r>
      <w:proofErr w:type="spellEnd"/>
      <w:r w:rsidRPr="00357C30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357C30">
        <w:rPr>
          <w:rFonts w:ascii="Times New Roman" w:hAnsi="Times New Roman"/>
          <w:bCs/>
          <w:sz w:val="20"/>
          <w:szCs w:val="20"/>
          <w:lang w:val="en-GB"/>
        </w:rPr>
        <w:t>eklenerek</w:t>
      </w:r>
      <w:proofErr w:type="spellEnd"/>
      <w:r w:rsidRPr="00357C30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88605B">
        <w:rPr>
          <w:rFonts w:ascii="Times New Roman" w:hAnsi="Times New Roman"/>
          <w:bCs/>
          <w:sz w:val="20"/>
          <w:szCs w:val="20"/>
          <w:lang w:val="en-GB"/>
        </w:rPr>
        <w:t>tablolar</w:t>
      </w:r>
      <w:proofErr w:type="spellEnd"/>
      <w:r w:rsidR="0088605B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88605B">
        <w:rPr>
          <w:rFonts w:ascii="Times New Roman" w:hAnsi="Times New Roman"/>
          <w:bCs/>
          <w:sz w:val="20"/>
          <w:szCs w:val="20"/>
          <w:lang w:val="en-GB"/>
        </w:rPr>
        <w:t>şeklinde</w:t>
      </w:r>
      <w:proofErr w:type="spellEnd"/>
      <w:r w:rsidR="0088605B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357C30">
        <w:rPr>
          <w:rFonts w:ascii="Times New Roman" w:hAnsi="Times New Roman"/>
          <w:bCs/>
          <w:sz w:val="20"/>
          <w:szCs w:val="20"/>
          <w:lang w:val="en-GB"/>
        </w:rPr>
        <w:t>açıklamalar</w:t>
      </w:r>
      <w:proofErr w:type="spellEnd"/>
      <w:r w:rsidRPr="00357C30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357C30">
        <w:rPr>
          <w:rFonts w:ascii="Times New Roman" w:hAnsi="Times New Roman"/>
          <w:bCs/>
          <w:sz w:val="20"/>
          <w:szCs w:val="20"/>
          <w:lang w:val="en-GB"/>
        </w:rPr>
        <w:t>yapılacak</w:t>
      </w:r>
      <w:proofErr w:type="spellEnd"/>
      <w:r w:rsidRPr="00357C30">
        <w:rPr>
          <w:rFonts w:ascii="Times New Roman" w:hAnsi="Times New Roman"/>
          <w:bCs/>
          <w:sz w:val="20"/>
          <w:szCs w:val="20"/>
          <w:lang w:val="en-GB"/>
        </w:rPr>
        <w:t>.</w:t>
      </w:r>
      <w:r w:rsid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B85C36">
        <w:rPr>
          <w:rFonts w:ascii="Times New Roman" w:hAnsi="Times New Roman"/>
          <w:bCs/>
          <w:sz w:val="20"/>
          <w:szCs w:val="20"/>
          <w:lang w:val="en-GB"/>
        </w:rPr>
        <w:t>Tüm</w:t>
      </w:r>
      <w:proofErr w:type="spellEnd"/>
      <w:r w:rsid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B85C36">
        <w:rPr>
          <w:rFonts w:ascii="Times New Roman" w:hAnsi="Times New Roman"/>
          <w:bCs/>
          <w:sz w:val="20"/>
          <w:szCs w:val="20"/>
          <w:lang w:val="en-GB"/>
        </w:rPr>
        <w:t>görsel</w:t>
      </w:r>
      <w:proofErr w:type="spellEnd"/>
      <w:r w:rsid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B85C36">
        <w:rPr>
          <w:rFonts w:ascii="Times New Roman" w:hAnsi="Times New Roman"/>
          <w:bCs/>
          <w:sz w:val="20"/>
          <w:szCs w:val="20"/>
          <w:lang w:val="en-GB"/>
        </w:rPr>
        <w:t>çıktılar</w:t>
      </w:r>
      <w:proofErr w:type="spellEnd"/>
      <w:r w:rsid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B85C36">
        <w:rPr>
          <w:rFonts w:ascii="Times New Roman" w:hAnsi="Times New Roman"/>
          <w:bCs/>
          <w:sz w:val="20"/>
          <w:szCs w:val="20"/>
          <w:lang w:val="en-GB"/>
        </w:rPr>
        <w:t>ve</w:t>
      </w:r>
      <w:proofErr w:type="spellEnd"/>
      <w:r w:rsid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B85C36">
        <w:rPr>
          <w:rFonts w:ascii="Times New Roman" w:hAnsi="Times New Roman"/>
          <w:bCs/>
          <w:sz w:val="20"/>
          <w:szCs w:val="20"/>
          <w:lang w:val="en-GB"/>
        </w:rPr>
        <w:t>elde</w:t>
      </w:r>
      <w:proofErr w:type="spellEnd"/>
      <w:r w:rsid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B85C36">
        <w:rPr>
          <w:rFonts w:ascii="Times New Roman" w:hAnsi="Times New Roman"/>
          <w:bCs/>
          <w:sz w:val="20"/>
          <w:szCs w:val="20"/>
          <w:lang w:val="en-GB"/>
        </w:rPr>
        <w:t>edilen</w:t>
      </w:r>
      <w:proofErr w:type="spellEnd"/>
      <w:r w:rsid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B85C36">
        <w:rPr>
          <w:rFonts w:ascii="Times New Roman" w:hAnsi="Times New Roman"/>
          <w:bCs/>
          <w:sz w:val="20"/>
          <w:szCs w:val="20"/>
          <w:lang w:val="en-GB"/>
        </w:rPr>
        <w:t>sonuçları</w:t>
      </w:r>
      <w:proofErr w:type="spellEnd"/>
      <w:r w:rsid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B85C36">
        <w:rPr>
          <w:rFonts w:ascii="Times New Roman" w:hAnsi="Times New Roman"/>
          <w:bCs/>
          <w:sz w:val="20"/>
          <w:szCs w:val="20"/>
          <w:lang w:val="en-GB"/>
        </w:rPr>
        <w:t>ekleneceği</w:t>
      </w:r>
      <w:proofErr w:type="spellEnd"/>
      <w:r w:rsid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B85C36">
        <w:rPr>
          <w:rFonts w:ascii="Times New Roman" w:hAnsi="Times New Roman"/>
          <w:bCs/>
          <w:sz w:val="20"/>
          <w:szCs w:val="20"/>
          <w:lang w:val="en-GB"/>
        </w:rPr>
        <w:t>bölümdür</w:t>
      </w:r>
      <w:proofErr w:type="spellEnd"/>
      <w:r w:rsidR="00B85C36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</w:p>
    <w:p w14:paraId="02B85593" w14:textId="77777777" w:rsidR="004C5835" w:rsidRDefault="004C5835" w:rsidP="002E2048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37F0EE04" w14:textId="4D1B5AA1" w:rsidR="004C5835" w:rsidRDefault="004C5835" w:rsidP="002E2048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2B8FC07F" w14:textId="44D898E9" w:rsidR="00654B11" w:rsidRDefault="00654B11" w:rsidP="002E2048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5BCBA825" w14:textId="5036B3F7" w:rsidR="002E2048" w:rsidRDefault="007F2E21" w:rsidP="002E2048">
      <w:pPr>
        <w:pStyle w:val="ListeParagraf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sz w:val="20"/>
          <w:szCs w:val="20"/>
          <w:lang w:val="en-GB"/>
        </w:rPr>
      </w:pPr>
      <w:proofErr w:type="spellStart"/>
      <w:r>
        <w:rPr>
          <w:rFonts w:ascii="Times New Roman" w:hAnsi="Times New Roman"/>
          <w:b/>
          <w:sz w:val="20"/>
          <w:szCs w:val="20"/>
          <w:lang w:val="en-GB"/>
        </w:rPr>
        <w:t>Sonuçlar</w:t>
      </w:r>
      <w:proofErr w:type="spellEnd"/>
    </w:p>
    <w:p w14:paraId="5DA2F367" w14:textId="74589915" w:rsidR="006F13CD" w:rsidRDefault="006F13CD" w:rsidP="006F13CD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05F5BA29" w14:textId="7CA477FE" w:rsidR="006F13CD" w:rsidRPr="006F13CD" w:rsidRDefault="006F13CD" w:rsidP="00F672C8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  <w:lang w:val="en-GB"/>
        </w:rPr>
      </w:pPr>
      <w:r w:rsidRPr="006F13CD">
        <w:rPr>
          <w:rFonts w:ascii="Times New Roman" w:hAnsi="Times New Roman"/>
          <w:bCs/>
          <w:sz w:val="20"/>
          <w:szCs w:val="20"/>
          <w:lang w:val="en-GB"/>
        </w:rPr>
        <w:t xml:space="preserve">Bu </w:t>
      </w:r>
      <w:proofErr w:type="spellStart"/>
      <w:r w:rsidRPr="006F13CD">
        <w:rPr>
          <w:rFonts w:ascii="Times New Roman" w:hAnsi="Times New Roman"/>
          <w:bCs/>
          <w:sz w:val="20"/>
          <w:szCs w:val="20"/>
          <w:lang w:val="en-GB"/>
        </w:rPr>
        <w:t>bölümde</w:t>
      </w:r>
      <w:proofErr w:type="spellEnd"/>
      <w:r w:rsidRPr="006F13C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6F13CD">
        <w:rPr>
          <w:rFonts w:ascii="Times New Roman" w:hAnsi="Times New Roman"/>
          <w:bCs/>
          <w:sz w:val="20"/>
          <w:szCs w:val="20"/>
          <w:lang w:val="en-GB"/>
        </w:rPr>
        <w:t>iki</w:t>
      </w:r>
      <w:proofErr w:type="spellEnd"/>
      <w:r w:rsidRPr="006F13C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6F13CD">
        <w:rPr>
          <w:rFonts w:ascii="Times New Roman" w:hAnsi="Times New Roman"/>
          <w:bCs/>
          <w:sz w:val="20"/>
          <w:szCs w:val="20"/>
          <w:lang w:val="en-GB"/>
        </w:rPr>
        <w:t>tablo</w:t>
      </w:r>
      <w:proofErr w:type="spellEnd"/>
      <w:r w:rsidRPr="006F13C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6F13CD">
        <w:rPr>
          <w:rFonts w:ascii="Times New Roman" w:hAnsi="Times New Roman"/>
          <w:bCs/>
          <w:sz w:val="20"/>
          <w:szCs w:val="20"/>
          <w:lang w:val="en-GB"/>
        </w:rPr>
        <w:t>yapılacak</w:t>
      </w:r>
      <w:proofErr w:type="spellEnd"/>
      <w:r w:rsidRPr="006F13CD">
        <w:rPr>
          <w:rFonts w:ascii="Times New Roman" w:hAnsi="Times New Roman"/>
          <w:bCs/>
          <w:sz w:val="20"/>
          <w:szCs w:val="20"/>
          <w:lang w:val="en-GB"/>
        </w:rPr>
        <w:t>.</w:t>
      </w:r>
    </w:p>
    <w:p w14:paraId="2EFE7347" w14:textId="067E9C63" w:rsidR="007A64D1" w:rsidRDefault="007A64D1" w:rsidP="00F672C8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42423A3C" w14:textId="52EE7049" w:rsidR="004C5835" w:rsidRDefault="006F13CD" w:rsidP="00F672C8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  <w:lang w:val="en-GB"/>
        </w:rPr>
      </w:pPr>
      <w:r>
        <w:rPr>
          <w:rFonts w:ascii="Times New Roman" w:hAnsi="Times New Roman"/>
          <w:bCs/>
          <w:sz w:val="20"/>
          <w:szCs w:val="20"/>
          <w:lang w:val="en-GB"/>
        </w:rPr>
        <w:t xml:space="preserve">Birinci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Tabloda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;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g</w:t>
      </w:r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>örselleri</w:t>
      </w:r>
      <w:proofErr w:type="spellEnd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>veril</w:t>
      </w:r>
      <w:r>
        <w:rPr>
          <w:rFonts w:ascii="Times New Roman" w:hAnsi="Times New Roman"/>
          <w:bCs/>
          <w:sz w:val="20"/>
          <w:szCs w:val="20"/>
          <w:lang w:val="en-GB"/>
        </w:rPr>
        <w:t>ere</w:t>
      </w:r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>k</w:t>
      </w:r>
      <w:proofErr w:type="spellEnd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>anlatımı</w:t>
      </w:r>
      <w:proofErr w:type="spellEnd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>yapılacak</w:t>
      </w:r>
      <w:proofErr w:type="spellEnd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>deneylerin</w:t>
      </w:r>
      <w:proofErr w:type="spellEnd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>tüm</w:t>
      </w:r>
      <w:proofErr w:type="spellEnd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>sonuçları</w:t>
      </w:r>
      <w:proofErr w:type="spellEnd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>bur</w:t>
      </w:r>
      <w:r w:rsidR="0026128D">
        <w:rPr>
          <w:rFonts w:ascii="Times New Roman" w:hAnsi="Times New Roman"/>
          <w:bCs/>
          <w:sz w:val="20"/>
          <w:szCs w:val="20"/>
          <w:lang w:val="en-GB"/>
        </w:rPr>
        <w:t>a</w:t>
      </w:r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>da</w:t>
      </w:r>
      <w:proofErr w:type="spellEnd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>tablolar</w:t>
      </w:r>
      <w:proofErr w:type="spellEnd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>şeklinde</w:t>
      </w:r>
      <w:proofErr w:type="spellEnd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>burda</w:t>
      </w:r>
      <w:proofErr w:type="spellEnd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>verilecek</w:t>
      </w:r>
      <w:proofErr w:type="spellEnd"/>
      <w:r w:rsidR="00326B22" w:rsidRPr="00326B22">
        <w:rPr>
          <w:rFonts w:ascii="Times New Roman" w:hAnsi="Times New Roman"/>
          <w:bCs/>
          <w:sz w:val="20"/>
          <w:szCs w:val="20"/>
          <w:lang w:val="en-GB"/>
        </w:rPr>
        <w:t>.</w:t>
      </w:r>
    </w:p>
    <w:p w14:paraId="01D07732" w14:textId="35796DD7" w:rsidR="006F13CD" w:rsidRDefault="006F13CD" w:rsidP="00F672C8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  <w:lang w:val="en-GB"/>
        </w:rPr>
      </w:pPr>
    </w:p>
    <w:p w14:paraId="0E779F30" w14:textId="6E7BDB5E" w:rsidR="006F13CD" w:rsidRDefault="006F13CD" w:rsidP="00F672C8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  <w:lang w:val="en-GB"/>
        </w:rPr>
      </w:pP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İkinci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Tabloda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;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referans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çalışmalarda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ele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alınan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kaynaklarda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yapılan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çalışmalar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ile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bizim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bulduğumuz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sonuçları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karşılaştırılmalı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şekilde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tablo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ile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veriler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26128D">
        <w:rPr>
          <w:rFonts w:ascii="Times New Roman" w:hAnsi="Times New Roman"/>
          <w:bCs/>
          <w:sz w:val="20"/>
          <w:szCs w:val="20"/>
          <w:lang w:val="en-GB"/>
        </w:rPr>
        <w:t>yapacaz</w:t>
      </w:r>
      <w:proofErr w:type="spellEnd"/>
      <w:r w:rsidR="0026128D">
        <w:rPr>
          <w:rFonts w:ascii="Times New Roman" w:hAnsi="Times New Roman"/>
          <w:bCs/>
          <w:sz w:val="20"/>
          <w:szCs w:val="20"/>
          <w:lang w:val="en-GB"/>
        </w:rPr>
        <w:t>.</w:t>
      </w:r>
    </w:p>
    <w:p w14:paraId="209BA4E7" w14:textId="0E120039" w:rsidR="0026128D" w:rsidRDefault="0026128D" w:rsidP="00F672C8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  <w:lang w:val="en-GB"/>
        </w:rPr>
      </w:pPr>
    </w:p>
    <w:p w14:paraId="639F3710" w14:textId="40F99F98" w:rsidR="0026128D" w:rsidRDefault="0026128D" w:rsidP="00F672C8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  <w:lang w:val="en-GB"/>
        </w:rPr>
      </w:pP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Görseller</w:t>
      </w:r>
      <w:proofErr w:type="spellEnd"/>
      <w:r w:rsidR="00F672C8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F672C8">
        <w:rPr>
          <w:rFonts w:ascii="Times New Roman" w:hAnsi="Times New Roman"/>
          <w:bCs/>
          <w:sz w:val="20"/>
          <w:szCs w:val="20"/>
          <w:lang w:val="en-GB"/>
        </w:rPr>
        <w:t>bu</w:t>
      </w:r>
      <w:proofErr w:type="spellEnd"/>
      <w:r w:rsidR="00F672C8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F672C8">
        <w:rPr>
          <w:rFonts w:ascii="Times New Roman" w:hAnsi="Times New Roman"/>
          <w:bCs/>
          <w:sz w:val="20"/>
          <w:szCs w:val="20"/>
          <w:lang w:val="en-GB"/>
        </w:rPr>
        <w:t>nokta</w:t>
      </w:r>
      <w:proofErr w:type="spellEnd"/>
      <w:r w:rsidR="00F672C8">
        <w:rPr>
          <w:rFonts w:ascii="Times New Roman" w:hAnsi="Times New Roman"/>
          <w:bCs/>
          <w:sz w:val="20"/>
          <w:szCs w:val="20"/>
          <w:lang w:val="en-GB"/>
        </w:rPr>
        <w:t xml:space="preserve"> da </w:t>
      </w:r>
      <w:proofErr w:type="spellStart"/>
      <w:r w:rsidR="00F672C8">
        <w:rPr>
          <w:rFonts w:ascii="Times New Roman" w:hAnsi="Times New Roman"/>
          <w:bCs/>
          <w:sz w:val="20"/>
          <w:szCs w:val="20"/>
          <w:lang w:val="en-GB"/>
        </w:rPr>
        <w:t>verilmeyecek</w:t>
      </w:r>
      <w:proofErr w:type="spellEnd"/>
      <w:r w:rsidR="00F672C8">
        <w:rPr>
          <w:rFonts w:ascii="Times New Roman" w:hAnsi="Times New Roman"/>
          <w:bCs/>
          <w:sz w:val="20"/>
          <w:szCs w:val="20"/>
          <w:lang w:val="en-GB"/>
        </w:rPr>
        <w:t>.</w:t>
      </w:r>
    </w:p>
    <w:p w14:paraId="7A0AC4BD" w14:textId="77777777" w:rsidR="006E0262" w:rsidRDefault="006E0262" w:rsidP="00F672C8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  <w:lang w:val="en-GB"/>
        </w:rPr>
      </w:pPr>
    </w:p>
    <w:p w14:paraId="436C6435" w14:textId="304D24DD" w:rsidR="00103A84" w:rsidRDefault="00103A84" w:rsidP="00F672C8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  <w:lang w:val="en-GB"/>
        </w:rPr>
      </w:pPr>
    </w:p>
    <w:p w14:paraId="2241DDFC" w14:textId="77777777" w:rsidR="00F6207B" w:rsidRPr="007A64D1" w:rsidRDefault="00F6207B" w:rsidP="007A64D1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78FF99A8" w14:textId="130D8F5C" w:rsidR="007F2E21" w:rsidRDefault="007F2E21" w:rsidP="00F85842">
      <w:pPr>
        <w:pStyle w:val="ListeParagraf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sz w:val="20"/>
          <w:szCs w:val="20"/>
          <w:lang w:val="en-GB"/>
        </w:rPr>
      </w:pPr>
      <w:r>
        <w:rPr>
          <w:rFonts w:ascii="Times New Roman" w:hAnsi="Times New Roman"/>
          <w:b/>
          <w:sz w:val="20"/>
          <w:szCs w:val="20"/>
          <w:lang w:val="en-GB"/>
        </w:rPr>
        <w:t>Tartışma</w:t>
      </w:r>
      <w:r w:rsidR="00B85C36">
        <w:rPr>
          <w:rFonts w:ascii="Times New Roman" w:hAnsi="Times New Roman"/>
          <w:b/>
          <w:sz w:val="20"/>
          <w:szCs w:val="20"/>
          <w:lang w:val="en-GB"/>
        </w:rPr>
        <w:t xml:space="preserve"> (Bu </w:t>
      </w:r>
      <w:proofErr w:type="spellStart"/>
      <w:r w:rsidR="00B85C36">
        <w:rPr>
          <w:rFonts w:ascii="Times New Roman" w:hAnsi="Times New Roman"/>
          <w:b/>
          <w:sz w:val="20"/>
          <w:szCs w:val="20"/>
          <w:lang w:val="en-GB"/>
        </w:rPr>
        <w:t>bölüm</w:t>
      </w:r>
      <w:proofErr w:type="spellEnd"/>
      <w:r w:rsidR="00B85C36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proofErr w:type="spellStart"/>
      <w:r w:rsidR="00B85C36">
        <w:rPr>
          <w:rFonts w:ascii="Times New Roman" w:hAnsi="Times New Roman"/>
          <w:b/>
          <w:sz w:val="20"/>
          <w:szCs w:val="20"/>
          <w:lang w:val="en-GB"/>
        </w:rPr>
        <w:t>sonuçlar</w:t>
      </w:r>
      <w:proofErr w:type="spellEnd"/>
      <w:r w:rsidR="00B85C36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proofErr w:type="spellStart"/>
      <w:r w:rsidR="00B85C36">
        <w:rPr>
          <w:rFonts w:ascii="Times New Roman" w:hAnsi="Times New Roman"/>
          <w:b/>
          <w:sz w:val="20"/>
          <w:szCs w:val="20"/>
          <w:lang w:val="en-GB"/>
        </w:rPr>
        <w:t>bölümünün</w:t>
      </w:r>
      <w:proofErr w:type="spellEnd"/>
      <w:r w:rsidR="00B85C36">
        <w:rPr>
          <w:rFonts w:ascii="Times New Roman" w:hAnsi="Times New Roman"/>
          <w:b/>
          <w:sz w:val="20"/>
          <w:szCs w:val="20"/>
          <w:lang w:val="en-GB"/>
        </w:rPr>
        <w:t xml:space="preserve"> son </w:t>
      </w:r>
      <w:proofErr w:type="spellStart"/>
      <w:r w:rsidR="00B85C36">
        <w:rPr>
          <w:rFonts w:ascii="Times New Roman" w:hAnsi="Times New Roman"/>
          <w:b/>
          <w:sz w:val="20"/>
          <w:szCs w:val="20"/>
          <w:lang w:val="en-GB"/>
        </w:rPr>
        <w:t>paragrafı</w:t>
      </w:r>
      <w:proofErr w:type="spellEnd"/>
      <w:r w:rsidR="00B85C36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proofErr w:type="spellStart"/>
      <w:r w:rsidR="00B85C36">
        <w:rPr>
          <w:rFonts w:ascii="Times New Roman" w:hAnsi="Times New Roman"/>
          <w:b/>
          <w:sz w:val="20"/>
          <w:szCs w:val="20"/>
          <w:lang w:val="en-GB"/>
        </w:rPr>
        <w:t>olarakta</w:t>
      </w:r>
      <w:proofErr w:type="spellEnd"/>
      <w:r w:rsidR="00B85C36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proofErr w:type="spellStart"/>
      <w:r w:rsidR="00B85C36">
        <w:rPr>
          <w:rFonts w:ascii="Times New Roman" w:hAnsi="Times New Roman"/>
          <w:b/>
          <w:sz w:val="20"/>
          <w:szCs w:val="20"/>
          <w:lang w:val="en-GB"/>
        </w:rPr>
        <w:t>ele</w:t>
      </w:r>
      <w:proofErr w:type="spellEnd"/>
      <w:r w:rsidR="00B85C36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proofErr w:type="spellStart"/>
      <w:r w:rsidR="00B85C36">
        <w:rPr>
          <w:rFonts w:ascii="Times New Roman" w:hAnsi="Times New Roman"/>
          <w:b/>
          <w:sz w:val="20"/>
          <w:szCs w:val="20"/>
          <w:lang w:val="en-GB"/>
        </w:rPr>
        <w:t>alınabilir</w:t>
      </w:r>
      <w:proofErr w:type="spellEnd"/>
      <w:r w:rsidR="00B85C36">
        <w:rPr>
          <w:rFonts w:ascii="Times New Roman" w:hAnsi="Times New Roman"/>
          <w:b/>
          <w:sz w:val="20"/>
          <w:szCs w:val="20"/>
          <w:lang w:val="en-GB"/>
        </w:rPr>
        <w:t>)</w:t>
      </w:r>
    </w:p>
    <w:p w14:paraId="33099565" w14:textId="5979E55C" w:rsidR="00A156A3" w:rsidRDefault="00A156A3" w:rsidP="00A156A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3460D3BD" w14:textId="63FFD057" w:rsidR="00A156A3" w:rsidRPr="00A50744" w:rsidRDefault="00EF1164" w:rsidP="00A156A3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  <w:r w:rsidRPr="00A50744">
        <w:rPr>
          <w:rFonts w:ascii="Times New Roman" w:eastAsia="Times New Roman" w:hAnsi="Times New Roman"/>
          <w:color w:val="222222"/>
          <w:sz w:val="20"/>
          <w:szCs w:val="20"/>
          <w:lang w:eastAsia="tr-TR"/>
        </w:rPr>
        <w:t xml:space="preserve">Çalışma </w:t>
      </w:r>
      <w:r w:rsidR="00402A3C" w:rsidRPr="00A50744">
        <w:rPr>
          <w:rFonts w:ascii="Times New Roman" w:eastAsia="Times New Roman" w:hAnsi="Times New Roman"/>
          <w:color w:val="222222"/>
          <w:sz w:val="20"/>
          <w:szCs w:val="20"/>
          <w:lang w:eastAsia="tr-TR"/>
        </w:rPr>
        <w:t>Hakkında</w:t>
      </w:r>
      <w:r w:rsidRPr="00A50744">
        <w:rPr>
          <w:rFonts w:ascii="Times New Roman" w:eastAsia="Times New Roman" w:hAnsi="Times New Roman"/>
          <w:color w:val="222222"/>
          <w:sz w:val="20"/>
          <w:szCs w:val="20"/>
          <w:lang w:eastAsia="tr-TR"/>
        </w:rPr>
        <w:t xml:space="preserve"> </w:t>
      </w:r>
      <w:r w:rsidR="00A156A3" w:rsidRPr="00A50744">
        <w:rPr>
          <w:rFonts w:ascii="Times New Roman" w:eastAsia="Times New Roman" w:hAnsi="Times New Roman"/>
          <w:color w:val="222222"/>
          <w:sz w:val="20"/>
          <w:szCs w:val="20"/>
          <w:lang w:eastAsia="tr-TR"/>
        </w:rPr>
        <w:t>Tartışma ve önerilerden bahsedilecek.</w:t>
      </w:r>
    </w:p>
    <w:p w14:paraId="1E349FA2" w14:textId="450B3098" w:rsidR="004C5835" w:rsidRDefault="004C5835" w:rsidP="004C583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01FD8511" w14:textId="77777777" w:rsidR="00103A84" w:rsidRDefault="00103A84" w:rsidP="00103A84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  <w:lang w:val="en-GB"/>
        </w:rPr>
      </w:pPr>
      <w:proofErr w:type="spellStart"/>
      <w:r w:rsidRPr="00103A84">
        <w:rPr>
          <w:rFonts w:ascii="Times New Roman" w:hAnsi="Times New Roman"/>
          <w:bCs/>
          <w:sz w:val="20"/>
          <w:szCs w:val="20"/>
          <w:lang w:val="en-GB"/>
        </w:rPr>
        <w:t>Sonuçlar</w:t>
      </w:r>
      <w:proofErr w:type="spellEnd"/>
      <w:r w:rsidRPr="00103A84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103A84">
        <w:rPr>
          <w:rFonts w:ascii="Times New Roman" w:hAnsi="Times New Roman"/>
          <w:bCs/>
          <w:sz w:val="20"/>
          <w:szCs w:val="20"/>
          <w:lang w:val="en-GB"/>
        </w:rPr>
        <w:t>diğer</w:t>
      </w:r>
      <w:proofErr w:type="spellEnd"/>
      <w:r w:rsidRPr="00103A84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103A84">
        <w:rPr>
          <w:rFonts w:ascii="Times New Roman" w:hAnsi="Times New Roman"/>
          <w:bCs/>
          <w:sz w:val="20"/>
          <w:szCs w:val="20"/>
          <w:lang w:val="en-GB"/>
        </w:rPr>
        <w:t>çalışmalarla</w:t>
      </w:r>
      <w:proofErr w:type="spellEnd"/>
      <w:r w:rsidRPr="00103A84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103A84">
        <w:rPr>
          <w:rFonts w:ascii="Times New Roman" w:hAnsi="Times New Roman"/>
          <w:bCs/>
          <w:sz w:val="20"/>
          <w:szCs w:val="20"/>
          <w:lang w:val="en-GB"/>
        </w:rPr>
        <w:t>karşılaştırılmalıdır</w:t>
      </w:r>
      <w:proofErr w:type="spellEnd"/>
      <w:r w:rsidRPr="00103A84">
        <w:rPr>
          <w:rFonts w:ascii="Times New Roman" w:hAnsi="Times New Roman"/>
          <w:bCs/>
          <w:sz w:val="20"/>
          <w:szCs w:val="20"/>
          <w:lang w:val="en-GB"/>
        </w:rPr>
        <w:t xml:space="preserve">. </w:t>
      </w:r>
      <w:proofErr w:type="spellStart"/>
      <w:r w:rsidRPr="00103A84">
        <w:rPr>
          <w:rFonts w:ascii="Times New Roman" w:hAnsi="Times New Roman"/>
          <w:bCs/>
          <w:sz w:val="20"/>
          <w:szCs w:val="20"/>
          <w:lang w:val="en-GB"/>
        </w:rPr>
        <w:t>Diğer</w:t>
      </w:r>
      <w:proofErr w:type="spellEnd"/>
      <w:r w:rsidRPr="00103A84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103A84">
        <w:rPr>
          <w:rFonts w:ascii="Times New Roman" w:hAnsi="Times New Roman"/>
          <w:bCs/>
          <w:sz w:val="20"/>
          <w:szCs w:val="20"/>
          <w:lang w:val="en-GB"/>
        </w:rPr>
        <w:t>çalışmalara</w:t>
      </w:r>
      <w:proofErr w:type="spellEnd"/>
      <w:r w:rsidRPr="00103A84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103A84">
        <w:rPr>
          <w:rFonts w:ascii="Times New Roman" w:hAnsi="Times New Roman"/>
          <w:bCs/>
          <w:sz w:val="20"/>
          <w:szCs w:val="20"/>
          <w:lang w:val="en-GB"/>
        </w:rPr>
        <w:t>göre</w:t>
      </w:r>
      <w:proofErr w:type="spellEnd"/>
      <w:r w:rsidRPr="00103A84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103A84">
        <w:rPr>
          <w:rFonts w:ascii="Times New Roman" w:hAnsi="Times New Roman"/>
          <w:bCs/>
          <w:sz w:val="20"/>
          <w:szCs w:val="20"/>
          <w:lang w:val="en-GB"/>
        </w:rPr>
        <w:t>avantaj</w:t>
      </w:r>
      <w:proofErr w:type="spellEnd"/>
      <w:r w:rsidRPr="00103A84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103A84">
        <w:rPr>
          <w:rFonts w:ascii="Times New Roman" w:hAnsi="Times New Roman"/>
          <w:bCs/>
          <w:sz w:val="20"/>
          <w:szCs w:val="20"/>
          <w:lang w:val="en-GB"/>
        </w:rPr>
        <w:t>ve</w:t>
      </w:r>
      <w:proofErr w:type="spellEnd"/>
      <w:r w:rsidRPr="00103A84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103A84">
        <w:rPr>
          <w:rFonts w:ascii="Times New Roman" w:hAnsi="Times New Roman"/>
          <w:bCs/>
          <w:sz w:val="20"/>
          <w:szCs w:val="20"/>
          <w:lang w:val="en-GB"/>
        </w:rPr>
        <w:t>dezavantajları</w:t>
      </w:r>
      <w:proofErr w:type="spellEnd"/>
      <w:r w:rsidRPr="00103A84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Pr="00103A84">
        <w:rPr>
          <w:rFonts w:ascii="Times New Roman" w:hAnsi="Times New Roman"/>
          <w:bCs/>
          <w:sz w:val="20"/>
          <w:szCs w:val="20"/>
          <w:lang w:val="en-GB"/>
        </w:rPr>
        <w:t>yazılmalıdır</w:t>
      </w:r>
      <w:proofErr w:type="spellEnd"/>
      <w:r w:rsidRPr="00103A84">
        <w:rPr>
          <w:rFonts w:ascii="Times New Roman" w:hAnsi="Times New Roman"/>
          <w:bCs/>
          <w:sz w:val="20"/>
          <w:szCs w:val="20"/>
          <w:lang w:val="en-GB"/>
        </w:rPr>
        <w:t>.</w:t>
      </w:r>
    </w:p>
    <w:p w14:paraId="1B9328E6" w14:textId="77777777" w:rsidR="006E0262" w:rsidRPr="00326B22" w:rsidRDefault="006E0262" w:rsidP="00103A84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  <w:lang w:val="en-GB"/>
        </w:rPr>
      </w:pPr>
    </w:p>
    <w:p w14:paraId="5953FF86" w14:textId="77777777" w:rsidR="004C5835" w:rsidRPr="004C5835" w:rsidRDefault="004C5835" w:rsidP="004C5835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00B6AE4F" w14:textId="77777777" w:rsidR="007F2E21" w:rsidRPr="00697B87" w:rsidRDefault="007F2E21" w:rsidP="00697B87">
      <w:pPr>
        <w:spacing w:after="0"/>
        <w:rPr>
          <w:rFonts w:ascii="Times New Roman" w:hAnsi="Times New Roman"/>
          <w:b/>
          <w:sz w:val="20"/>
          <w:szCs w:val="20"/>
          <w:lang w:val="en-GB"/>
        </w:rPr>
      </w:pPr>
    </w:p>
    <w:p w14:paraId="7B49ABF1" w14:textId="77777777" w:rsidR="007F2E21" w:rsidRDefault="007F2E21" w:rsidP="00F85842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  <w:proofErr w:type="spellStart"/>
      <w:r>
        <w:rPr>
          <w:rFonts w:ascii="Times New Roman" w:hAnsi="Times New Roman"/>
          <w:b/>
          <w:sz w:val="20"/>
          <w:szCs w:val="20"/>
          <w:lang w:val="en-GB"/>
        </w:rPr>
        <w:t>Teşekkürler</w:t>
      </w:r>
      <w:proofErr w:type="spellEnd"/>
    </w:p>
    <w:p w14:paraId="545632F0" w14:textId="77777777" w:rsidR="00697B87" w:rsidRDefault="00697B87" w:rsidP="00F85842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651639D0" w14:textId="7B43358F" w:rsidR="007F2E21" w:rsidRPr="00090DA9" w:rsidRDefault="00402A3C" w:rsidP="007F2E21">
      <w:pPr>
        <w:spacing w:after="120" w:line="240" w:lineRule="auto"/>
        <w:jc w:val="both"/>
        <w:rPr>
          <w:rFonts w:ascii="Times New Roman" w:hAnsi="Times New Roman"/>
          <w:bCs/>
          <w:sz w:val="20"/>
          <w:szCs w:val="20"/>
          <w:lang w:val="en-GB"/>
        </w:rPr>
      </w:pPr>
      <w:r>
        <w:rPr>
          <w:rFonts w:ascii="Times New Roman" w:hAnsi="Times New Roman"/>
          <w:bCs/>
          <w:sz w:val="20"/>
          <w:szCs w:val="20"/>
          <w:lang w:val="en-GB"/>
        </w:rPr>
        <w:t xml:space="preserve">Bu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çalışma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r w:rsidR="00961B09">
        <w:rPr>
          <w:rFonts w:ascii="Times New Roman" w:hAnsi="Times New Roman"/>
          <w:bCs/>
          <w:sz w:val="20"/>
          <w:szCs w:val="20"/>
          <w:lang w:val="en-GB"/>
        </w:rPr>
        <w:t xml:space="preserve">İstanbul </w:t>
      </w:r>
      <w:proofErr w:type="spellStart"/>
      <w:r w:rsidR="00961B09">
        <w:rPr>
          <w:rFonts w:ascii="Times New Roman" w:hAnsi="Times New Roman"/>
          <w:bCs/>
          <w:sz w:val="20"/>
          <w:szCs w:val="20"/>
          <w:lang w:val="en-GB"/>
        </w:rPr>
        <w:t>Kalkınma</w:t>
      </w:r>
      <w:proofErr w:type="spellEnd"/>
      <w:r w:rsidR="00961B09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961B09">
        <w:rPr>
          <w:rFonts w:ascii="Times New Roman" w:hAnsi="Times New Roman"/>
          <w:bCs/>
          <w:sz w:val="20"/>
          <w:szCs w:val="20"/>
          <w:lang w:val="en-GB"/>
        </w:rPr>
        <w:t>Ajansı</w:t>
      </w:r>
      <w:proofErr w:type="spellEnd"/>
      <w:r w:rsidR="00961B09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GB"/>
        </w:rPr>
        <w:t xml:space="preserve">(ISTKA)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tarafından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desteklenen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ve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GB"/>
        </w:rPr>
        <w:t xml:space="preserve">İstanbul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Gelişim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Üniversitesi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(İGÜ)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yürütücülüğünde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olan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GB"/>
        </w:rPr>
        <w:t xml:space="preserve">Siber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Akademi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Eğitim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Merkezinde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gerçekleştirilmiştir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Desteklerinden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ötürü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ISTKA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ve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İGÜ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yönetimine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teşekkür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/>
          <w:bCs/>
          <w:sz w:val="20"/>
          <w:szCs w:val="20"/>
          <w:lang w:val="en-GB"/>
        </w:rPr>
        <w:t>ederiz</w:t>
      </w:r>
      <w:proofErr w:type="spellEnd"/>
      <w:r>
        <w:rPr>
          <w:rFonts w:ascii="Times New Roman" w:hAnsi="Times New Roman"/>
          <w:bCs/>
          <w:sz w:val="20"/>
          <w:szCs w:val="20"/>
          <w:lang w:val="en-GB"/>
        </w:rPr>
        <w:t>.</w:t>
      </w:r>
    </w:p>
    <w:p w14:paraId="28989E19" w14:textId="67B4FF10" w:rsidR="00090DA9" w:rsidRDefault="00090DA9" w:rsidP="007F2E21">
      <w:pPr>
        <w:spacing w:after="12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527DF93F" w14:textId="77777777" w:rsidR="00090DA9" w:rsidRDefault="00090DA9" w:rsidP="007F2E21">
      <w:pPr>
        <w:spacing w:after="120" w:line="240" w:lineRule="auto"/>
        <w:jc w:val="both"/>
        <w:rPr>
          <w:rFonts w:ascii="Times New Roman" w:hAnsi="Times New Roman"/>
          <w:b/>
          <w:sz w:val="20"/>
          <w:szCs w:val="20"/>
          <w:lang w:val="en-GB"/>
        </w:rPr>
      </w:pPr>
    </w:p>
    <w:p w14:paraId="20B4DBF9" w14:textId="6D415731" w:rsidR="007F2E21" w:rsidRPr="001D4571" w:rsidRDefault="007F2E21" w:rsidP="007F2E21">
      <w:pPr>
        <w:spacing w:after="120" w:line="240" w:lineRule="auto"/>
        <w:jc w:val="both"/>
        <w:rPr>
          <w:rFonts w:ascii="Times New Roman" w:hAnsi="Times New Roman"/>
          <w:bCs/>
          <w:sz w:val="20"/>
          <w:szCs w:val="20"/>
          <w:lang w:val="en-GB"/>
        </w:rPr>
      </w:pPr>
      <w:proofErr w:type="spellStart"/>
      <w:r>
        <w:rPr>
          <w:rFonts w:ascii="Times New Roman" w:hAnsi="Times New Roman"/>
          <w:b/>
          <w:sz w:val="20"/>
          <w:szCs w:val="20"/>
          <w:lang w:val="en-GB"/>
        </w:rPr>
        <w:t>Referanslar</w:t>
      </w:r>
      <w:proofErr w:type="spellEnd"/>
      <w:r w:rsidR="001D4571">
        <w:rPr>
          <w:rFonts w:ascii="Times New Roman" w:hAnsi="Times New Roman"/>
          <w:b/>
          <w:sz w:val="20"/>
          <w:szCs w:val="20"/>
          <w:lang w:val="en-GB"/>
        </w:rPr>
        <w:t xml:space="preserve"> </w:t>
      </w:r>
      <w:r w:rsidR="001D4571" w:rsidRPr="001D4571">
        <w:rPr>
          <w:rFonts w:ascii="Times New Roman" w:hAnsi="Times New Roman"/>
          <w:bCs/>
          <w:sz w:val="20"/>
          <w:szCs w:val="20"/>
          <w:lang w:val="en-GB"/>
        </w:rPr>
        <w:t>(</w:t>
      </w:r>
      <w:proofErr w:type="spellStart"/>
      <w:r w:rsidR="001D4571" w:rsidRPr="001D4571">
        <w:rPr>
          <w:rFonts w:ascii="Times New Roman" w:hAnsi="Times New Roman"/>
          <w:bCs/>
          <w:sz w:val="20"/>
          <w:szCs w:val="20"/>
          <w:lang w:val="en-GB"/>
        </w:rPr>
        <w:t>Mininmum</w:t>
      </w:r>
      <w:proofErr w:type="spellEnd"/>
      <w:r w:rsidR="001D4571" w:rsidRPr="001D4571">
        <w:rPr>
          <w:rFonts w:ascii="Times New Roman" w:hAnsi="Times New Roman"/>
          <w:bCs/>
          <w:sz w:val="20"/>
          <w:szCs w:val="20"/>
          <w:lang w:val="en-GB"/>
        </w:rPr>
        <w:t xml:space="preserve"> 25</w:t>
      </w:r>
      <w:r w:rsidR="00FF4CBE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r w:rsidR="001D4571" w:rsidRPr="001D4571">
        <w:rPr>
          <w:rFonts w:ascii="Times New Roman" w:hAnsi="Times New Roman"/>
          <w:bCs/>
          <w:sz w:val="20"/>
          <w:szCs w:val="20"/>
          <w:lang w:val="en-GB"/>
        </w:rPr>
        <w:t>-</w:t>
      </w:r>
      <w:r w:rsidR="00FF4CBE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r w:rsidR="001D4571" w:rsidRPr="001D4571">
        <w:rPr>
          <w:rFonts w:ascii="Times New Roman" w:hAnsi="Times New Roman"/>
          <w:bCs/>
          <w:sz w:val="20"/>
          <w:szCs w:val="20"/>
          <w:lang w:val="en-GB"/>
        </w:rPr>
        <w:t xml:space="preserve">30 </w:t>
      </w:r>
      <w:proofErr w:type="spellStart"/>
      <w:r w:rsidR="001D4571" w:rsidRPr="001D4571">
        <w:rPr>
          <w:rFonts w:ascii="Times New Roman" w:hAnsi="Times New Roman"/>
          <w:bCs/>
          <w:sz w:val="20"/>
          <w:szCs w:val="20"/>
          <w:lang w:val="en-GB"/>
        </w:rPr>
        <w:t>Çalışma</w:t>
      </w:r>
      <w:proofErr w:type="spellEnd"/>
      <w:r w:rsidR="001D4571" w:rsidRPr="001D4571">
        <w:rPr>
          <w:rFonts w:ascii="Times New Roman" w:hAnsi="Times New Roman"/>
          <w:bCs/>
          <w:sz w:val="20"/>
          <w:szCs w:val="20"/>
          <w:lang w:val="en-GB"/>
        </w:rPr>
        <w:t xml:space="preserve"> </w:t>
      </w:r>
      <w:proofErr w:type="spellStart"/>
      <w:r w:rsidR="001D4571" w:rsidRPr="001D4571">
        <w:rPr>
          <w:rFonts w:ascii="Times New Roman" w:hAnsi="Times New Roman"/>
          <w:bCs/>
          <w:sz w:val="20"/>
          <w:szCs w:val="20"/>
          <w:lang w:val="en-GB"/>
        </w:rPr>
        <w:t>eklenmelidir</w:t>
      </w:r>
      <w:proofErr w:type="spellEnd"/>
      <w:r w:rsidR="001D4571" w:rsidRPr="001D4571">
        <w:rPr>
          <w:rFonts w:ascii="Times New Roman" w:hAnsi="Times New Roman"/>
          <w:bCs/>
          <w:sz w:val="20"/>
          <w:szCs w:val="20"/>
          <w:lang w:val="en-GB"/>
        </w:rPr>
        <w:t>.)</w:t>
      </w:r>
    </w:p>
    <w:p w14:paraId="55679927" w14:textId="7E604090" w:rsidR="007F2E21" w:rsidRDefault="007F2E21" w:rsidP="00F82C3E">
      <w:pPr>
        <w:spacing w:after="12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b/>
          <w:sz w:val="20"/>
          <w:szCs w:val="20"/>
          <w:lang w:val="en-GB"/>
        </w:rPr>
        <w:t xml:space="preserve">[1] </w:t>
      </w:r>
      <w:r w:rsidR="00F82C3E" w:rsidRPr="00F82C3E">
        <w:rPr>
          <w:rFonts w:ascii="Times New Roman" w:hAnsi="Times New Roman"/>
          <w:sz w:val="20"/>
          <w:szCs w:val="20"/>
          <w:lang w:val="en-GB"/>
        </w:rPr>
        <w:t xml:space="preserve">A. Khalifa, M. Fanni, A. Ramadan, A. Abo-Ismail, </w:t>
      </w:r>
      <w:r w:rsidR="00F82C3E">
        <w:rPr>
          <w:rFonts w:ascii="Times New Roman" w:hAnsi="Times New Roman"/>
          <w:sz w:val="20"/>
          <w:szCs w:val="20"/>
          <w:lang w:val="en-GB"/>
        </w:rPr>
        <w:t>N</w:t>
      </w:r>
      <w:r w:rsidR="00F82C3E" w:rsidRPr="00F82C3E">
        <w:rPr>
          <w:rFonts w:ascii="Times New Roman" w:hAnsi="Times New Roman"/>
          <w:sz w:val="20"/>
          <w:szCs w:val="20"/>
          <w:lang w:val="en-GB"/>
        </w:rPr>
        <w:t>ew quadrotor manipulation system:</w:t>
      </w:r>
      <w:r w:rsidR="00F82C3E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F82C3E" w:rsidRPr="00F82C3E">
        <w:rPr>
          <w:rFonts w:ascii="Times New Roman" w:hAnsi="Times New Roman"/>
          <w:sz w:val="20"/>
          <w:szCs w:val="20"/>
          <w:lang w:val="en-GB"/>
        </w:rPr>
        <w:t>inverse kinematics, identification and</w:t>
      </w:r>
      <w:r w:rsidR="00F82C3E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="00F82C3E" w:rsidRPr="00F82C3E">
        <w:rPr>
          <w:rFonts w:ascii="Times New Roman" w:hAnsi="Times New Roman"/>
          <w:sz w:val="20"/>
          <w:szCs w:val="20"/>
          <w:lang w:val="en-GB"/>
        </w:rPr>
        <w:t>ric</w:t>
      </w:r>
      <w:proofErr w:type="spellEnd"/>
      <w:r w:rsidR="00F82C3E" w:rsidRPr="00F82C3E">
        <w:rPr>
          <w:rFonts w:ascii="Times New Roman" w:hAnsi="Times New Roman"/>
          <w:sz w:val="20"/>
          <w:szCs w:val="20"/>
          <w:lang w:val="en-GB"/>
        </w:rPr>
        <w:t>-based control</w:t>
      </w:r>
      <w:r w:rsidR="00F82C3E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F82C3E" w:rsidRPr="00F82C3E">
        <w:rPr>
          <w:rFonts w:ascii="Times New Roman" w:hAnsi="Times New Roman"/>
          <w:sz w:val="20"/>
          <w:szCs w:val="20"/>
          <w:lang w:val="en-GB"/>
        </w:rPr>
        <w:t>International Journal of Recent advances in Mechanical Engineering</w:t>
      </w:r>
      <w:r w:rsidR="00F82C3E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F82C3E" w:rsidRPr="00F82C3E">
        <w:rPr>
          <w:rFonts w:ascii="Times New Roman" w:hAnsi="Times New Roman"/>
          <w:sz w:val="20"/>
          <w:szCs w:val="20"/>
          <w:lang w:val="en-GB"/>
        </w:rPr>
        <w:t>IJMECH</w:t>
      </w:r>
      <w:r w:rsidR="00F82C3E">
        <w:rPr>
          <w:rFonts w:ascii="Times New Roman" w:hAnsi="Times New Roman"/>
          <w:sz w:val="20"/>
          <w:szCs w:val="20"/>
          <w:lang w:val="en-GB"/>
        </w:rPr>
        <w:t>, 2015</w:t>
      </w:r>
      <w:r w:rsidR="008D5FA3">
        <w:rPr>
          <w:rFonts w:ascii="Times New Roman" w:hAnsi="Times New Roman"/>
          <w:sz w:val="20"/>
          <w:szCs w:val="20"/>
          <w:lang w:val="en-GB"/>
        </w:rPr>
        <w:t>.</w:t>
      </w:r>
    </w:p>
    <w:p w14:paraId="37A31215" w14:textId="6402267B" w:rsidR="00F85842" w:rsidRDefault="00A10C1B" w:rsidP="007F2E21">
      <w:pPr>
        <w:spacing w:after="12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spellStart"/>
      <w:r>
        <w:rPr>
          <w:rFonts w:ascii="Times New Roman" w:hAnsi="Times New Roman"/>
          <w:sz w:val="20"/>
          <w:szCs w:val="20"/>
          <w:highlight w:val="yellow"/>
          <w:lang w:val="en-GB"/>
        </w:rPr>
        <w:t>Çalışma</w:t>
      </w:r>
      <w:proofErr w:type="spellEnd"/>
      <w:r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highlight w:val="yellow"/>
          <w:lang w:val="en-GB"/>
        </w:rPr>
        <w:t>yapılan</w:t>
      </w:r>
      <w:proofErr w:type="spellEnd"/>
      <w:r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highlight w:val="yellow"/>
          <w:lang w:val="en-GB"/>
        </w:rPr>
        <w:t>Alanla</w:t>
      </w:r>
      <w:proofErr w:type="spellEnd"/>
      <w:r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highlight w:val="yellow"/>
          <w:lang w:val="en-GB"/>
        </w:rPr>
        <w:t>ilgili</w:t>
      </w:r>
      <w:proofErr w:type="spellEnd"/>
      <w:r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 xml:space="preserve">En </w:t>
      </w:r>
      <w:proofErr w:type="spellStart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>az</w:t>
      </w:r>
      <w:proofErr w:type="spellEnd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25</w:t>
      </w:r>
      <w:r>
        <w:rPr>
          <w:rFonts w:ascii="Times New Roman" w:hAnsi="Times New Roman"/>
          <w:sz w:val="20"/>
          <w:szCs w:val="20"/>
          <w:highlight w:val="yellow"/>
          <w:lang w:val="en-GB"/>
        </w:rPr>
        <w:t>-30</w:t>
      </w:r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>çalışma</w:t>
      </w:r>
      <w:proofErr w:type="spellEnd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>bulunmalıdır</w:t>
      </w:r>
      <w:proofErr w:type="spellEnd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>…. (2017</w:t>
      </w:r>
      <w:r w:rsidR="006E0262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proofErr w:type="gramStart"/>
      <w:r w:rsidR="006E0262">
        <w:rPr>
          <w:rFonts w:ascii="Times New Roman" w:hAnsi="Times New Roman"/>
          <w:sz w:val="20"/>
          <w:szCs w:val="20"/>
          <w:highlight w:val="yellow"/>
          <w:lang w:val="en-GB"/>
        </w:rPr>
        <w:t>ile</w:t>
      </w:r>
      <w:proofErr w:type="spellEnd"/>
      <w:r w:rsidR="006E0262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202</w:t>
      </w:r>
      <w:r w:rsidR="006E0262">
        <w:rPr>
          <w:rFonts w:ascii="Times New Roman" w:hAnsi="Times New Roman"/>
          <w:sz w:val="20"/>
          <w:szCs w:val="20"/>
          <w:highlight w:val="yellow"/>
          <w:lang w:val="en-GB"/>
        </w:rPr>
        <w:t>4</w:t>
      </w:r>
      <w:proofErr w:type="gramEnd"/>
      <w:r w:rsidR="006E0262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6E0262">
        <w:rPr>
          <w:rFonts w:ascii="Times New Roman" w:hAnsi="Times New Roman"/>
          <w:sz w:val="20"/>
          <w:szCs w:val="20"/>
          <w:highlight w:val="yellow"/>
          <w:lang w:val="en-GB"/>
        </w:rPr>
        <w:t>yılları</w:t>
      </w:r>
      <w:proofErr w:type="spellEnd"/>
      <w:r w:rsidR="006E0262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6E0262">
        <w:rPr>
          <w:rFonts w:ascii="Times New Roman" w:hAnsi="Times New Roman"/>
          <w:sz w:val="20"/>
          <w:szCs w:val="20"/>
          <w:highlight w:val="yellow"/>
          <w:lang w:val="en-GB"/>
        </w:rPr>
        <w:t>arasında</w:t>
      </w:r>
      <w:proofErr w:type="spellEnd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 xml:space="preserve">) Bunun </w:t>
      </w:r>
      <w:proofErr w:type="spellStart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>dışında</w:t>
      </w:r>
      <w:proofErr w:type="spellEnd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>tarihlerdeki</w:t>
      </w:r>
      <w:proofErr w:type="spellEnd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>kullanılan</w:t>
      </w:r>
      <w:proofErr w:type="spellEnd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>kaynak</w:t>
      </w:r>
      <w:proofErr w:type="spellEnd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>veya</w:t>
      </w:r>
      <w:proofErr w:type="spellEnd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>kaynaklar</w:t>
      </w:r>
      <w:proofErr w:type="spellEnd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>çok</w:t>
      </w:r>
      <w:proofErr w:type="spellEnd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>önemli</w:t>
      </w:r>
      <w:proofErr w:type="spellEnd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>ise</w:t>
      </w:r>
      <w:proofErr w:type="spellEnd"/>
      <w:r w:rsidR="00360C7B" w:rsidRPr="001548C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360C7B" w:rsidRPr="00DA41DB">
        <w:rPr>
          <w:rFonts w:ascii="Times New Roman" w:hAnsi="Times New Roman"/>
          <w:sz w:val="20"/>
          <w:szCs w:val="20"/>
          <w:highlight w:val="yellow"/>
          <w:lang w:val="en-GB"/>
        </w:rPr>
        <w:t>eklemeliyiz</w:t>
      </w:r>
      <w:proofErr w:type="spellEnd"/>
      <w:r w:rsidR="005749BC" w:rsidRPr="00DA41DB">
        <w:rPr>
          <w:rFonts w:ascii="Times New Roman" w:hAnsi="Times New Roman"/>
          <w:sz w:val="20"/>
          <w:szCs w:val="20"/>
          <w:highlight w:val="yellow"/>
          <w:lang w:val="en-GB"/>
        </w:rPr>
        <w:t>!!!!</w:t>
      </w:r>
      <w:r w:rsidR="00DA41DB" w:rsidRPr="00DA41D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DA41DB" w:rsidRPr="00DA41DB">
        <w:rPr>
          <w:rFonts w:ascii="Times New Roman" w:hAnsi="Times New Roman"/>
          <w:sz w:val="20"/>
          <w:szCs w:val="20"/>
          <w:highlight w:val="yellow"/>
          <w:lang w:val="en-GB"/>
        </w:rPr>
        <w:t>Referans</w:t>
      </w:r>
      <w:proofErr w:type="spellEnd"/>
      <w:r w:rsidR="00DA41DB" w:rsidRPr="00DA41D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DA41DB" w:rsidRPr="00DA41DB">
        <w:rPr>
          <w:rFonts w:ascii="Times New Roman" w:hAnsi="Times New Roman"/>
          <w:sz w:val="20"/>
          <w:szCs w:val="20"/>
          <w:highlight w:val="yellow"/>
          <w:lang w:val="en-GB"/>
        </w:rPr>
        <w:t>alıntılarını</w:t>
      </w:r>
      <w:proofErr w:type="spellEnd"/>
      <w:r w:rsidR="00DA41DB" w:rsidRPr="00DA41D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IEEE </w:t>
      </w:r>
      <w:proofErr w:type="spellStart"/>
      <w:r w:rsidR="00DA41DB" w:rsidRPr="00DA41DB">
        <w:rPr>
          <w:rFonts w:ascii="Times New Roman" w:hAnsi="Times New Roman"/>
          <w:sz w:val="20"/>
          <w:szCs w:val="20"/>
          <w:highlight w:val="yellow"/>
          <w:lang w:val="en-GB"/>
        </w:rPr>
        <w:t>formatında</w:t>
      </w:r>
      <w:proofErr w:type="spellEnd"/>
      <w:r w:rsidR="00DA41DB" w:rsidRPr="00DA41DB">
        <w:rPr>
          <w:rFonts w:ascii="Times New Roman" w:hAnsi="Times New Roman"/>
          <w:sz w:val="20"/>
          <w:szCs w:val="20"/>
          <w:highlight w:val="yellow"/>
          <w:lang w:val="en-GB"/>
        </w:rPr>
        <w:t xml:space="preserve"> </w:t>
      </w:r>
      <w:proofErr w:type="spellStart"/>
      <w:r w:rsidR="00DA41DB" w:rsidRPr="00DA41DB">
        <w:rPr>
          <w:rFonts w:ascii="Times New Roman" w:hAnsi="Times New Roman"/>
          <w:sz w:val="20"/>
          <w:szCs w:val="20"/>
          <w:highlight w:val="yellow"/>
          <w:lang w:val="en-GB"/>
        </w:rPr>
        <w:t>hazırlanmalıdır</w:t>
      </w:r>
      <w:proofErr w:type="spellEnd"/>
      <w:r w:rsidR="00DA41DB" w:rsidRPr="00DA41DB">
        <w:rPr>
          <w:rFonts w:ascii="Times New Roman" w:hAnsi="Times New Roman"/>
          <w:sz w:val="20"/>
          <w:szCs w:val="20"/>
          <w:highlight w:val="yellow"/>
          <w:lang w:val="en-GB"/>
        </w:rPr>
        <w:t>.</w:t>
      </w:r>
    </w:p>
    <w:p w14:paraId="12EF61E7" w14:textId="443603A9" w:rsidR="00506148" w:rsidRPr="00506148" w:rsidRDefault="00506148" w:rsidP="007F2E21">
      <w:pPr>
        <w:spacing w:after="120" w:line="240" w:lineRule="auto"/>
        <w:jc w:val="both"/>
        <w:rPr>
          <w:rFonts w:ascii="Times New Roman" w:hAnsi="Times New Roman"/>
          <w:b/>
          <w:bCs/>
          <w:sz w:val="20"/>
          <w:szCs w:val="20"/>
          <w:lang w:val="en-GB"/>
        </w:rPr>
      </w:pPr>
      <w:proofErr w:type="spellStart"/>
      <w:r w:rsidRPr="00506148">
        <w:rPr>
          <w:rFonts w:ascii="Times New Roman" w:hAnsi="Times New Roman"/>
          <w:b/>
          <w:bCs/>
          <w:sz w:val="20"/>
          <w:szCs w:val="20"/>
          <w:lang w:val="en-GB"/>
        </w:rPr>
        <w:t>Referans</w:t>
      </w:r>
      <w:proofErr w:type="spellEnd"/>
      <w:r w:rsidRPr="00506148">
        <w:rPr>
          <w:rFonts w:ascii="Times New Roman" w:hAnsi="Times New Roman"/>
          <w:b/>
          <w:bCs/>
          <w:sz w:val="20"/>
          <w:szCs w:val="20"/>
          <w:lang w:val="en-GB"/>
        </w:rPr>
        <w:t xml:space="preserve"> Kaynak </w:t>
      </w:r>
      <w:proofErr w:type="spellStart"/>
      <w:r w:rsidRPr="00506148">
        <w:rPr>
          <w:rFonts w:ascii="Times New Roman" w:hAnsi="Times New Roman"/>
          <w:b/>
          <w:bCs/>
          <w:sz w:val="20"/>
          <w:szCs w:val="20"/>
          <w:lang w:val="en-GB"/>
        </w:rPr>
        <w:t>Bulma</w:t>
      </w:r>
      <w:proofErr w:type="spellEnd"/>
      <w:r w:rsidRPr="00506148">
        <w:rPr>
          <w:rFonts w:ascii="Times New Roman" w:hAnsi="Times New Roman"/>
          <w:b/>
          <w:bCs/>
          <w:sz w:val="20"/>
          <w:szCs w:val="20"/>
          <w:lang w:val="en-GB"/>
        </w:rPr>
        <w:t xml:space="preserve"> </w:t>
      </w:r>
      <w:proofErr w:type="spellStart"/>
      <w:r w:rsidRPr="00506148">
        <w:rPr>
          <w:rFonts w:ascii="Times New Roman" w:hAnsi="Times New Roman"/>
          <w:b/>
          <w:bCs/>
          <w:sz w:val="20"/>
          <w:szCs w:val="20"/>
          <w:lang w:val="en-GB"/>
        </w:rPr>
        <w:t>Siteleri</w:t>
      </w:r>
      <w:proofErr w:type="spellEnd"/>
      <w:r w:rsidRPr="00506148">
        <w:rPr>
          <w:rFonts w:ascii="Times New Roman" w:hAnsi="Times New Roman"/>
          <w:b/>
          <w:bCs/>
          <w:sz w:val="20"/>
          <w:szCs w:val="20"/>
          <w:lang w:val="en-GB"/>
        </w:rPr>
        <w:t>:</w:t>
      </w:r>
    </w:p>
    <w:p w14:paraId="774A5CB9" w14:textId="2F7E0775" w:rsidR="00506148" w:rsidRDefault="00000000" w:rsidP="007F2E21">
      <w:pPr>
        <w:spacing w:after="12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hyperlink r:id="rId16" w:history="1">
        <w:r w:rsidR="00506148" w:rsidRPr="00456820">
          <w:rPr>
            <w:rStyle w:val="Kpr"/>
            <w:rFonts w:ascii="Times New Roman" w:hAnsi="Times New Roman"/>
            <w:sz w:val="20"/>
            <w:szCs w:val="20"/>
            <w:lang w:val="en-GB"/>
          </w:rPr>
          <w:t>https://tez.yok.gov.tr/UlusalTezMerkezi/</w:t>
        </w:r>
      </w:hyperlink>
    </w:p>
    <w:p w14:paraId="10F0E6C1" w14:textId="33070EFD" w:rsidR="004B78FF" w:rsidRDefault="00000000" w:rsidP="007F2E21">
      <w:pPr>
        <w:spacing w:after="12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hyperlink r:id="rId17" w:history="1">
        <w:r w:rsidR="004B78FF" w:rsidRPr="00456820">
          <w:rPr>
            <w:rStyle w:val="Kpr"/>
            <w:rFonts w:ascii="Times New Roman" w:hAnsi="Times New Roman"/>
            <w:sz w:val="20"/>
            <w:szCs w:val="20"/>
            <w:lang w:val="en-GB"/>
          </w:rPr>
          <w:t>https://dergipark.org.tr/tr/</w:t>
        </w:r>
      </w:hyperlink>
      <w:r w:rsidR="004B78FF">
        <w:rPr>
          <w:rFonts w:ascii="Times New Roman" w:hAnsi="Times New Roman"/>
          <w:sz w:val="20"/>
          <w:szCs w:val="20"/>
          <w:lang w:val="en-GB"/>
        </w:rPr>
        <w:t xml:space="preserve"> </w:t>
      </w:r>
    </w:p>
    <w:p w14:paraId="4AA9D0F5" w14:textId="77777777" w:rsidR="00D50BF0" w:rsidRDefault="00000000" w:rsidP="007F2E21">
      <w:pPr>
        <w:spacing w:after="12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hyperlink r:id="rId18" w:history="1">
        <w:r w:rsidR="00D50BF0" w:rsidRPr="00456820">
          <w:rPr>
            <w:rStyle w:val="Kpr"/>
            <w:rFonts w:ascii="Times New Roman" w:hAnsi="Times New Roman"/>
            <w:sz w:val="20"/>
            <w:szCs w:val="20"/>
            <w:lang w:val="en-GB"/>
          </w:rPr>
          <w:t>https://scholar.google.com/</w:t>
        </w:r>
      </w:hyperlink>
      <w:r w:rsidR="00D50BF0">
        <w:rPr>
          <w:rFonts w:ascii="Times New Roman" w:hAnsi="Times New Roman"/>
          <w:sz w:val="20"/>
          <w:szCs w:val="20"/>
          <w:lang w:val="en-GB"/>
        </w:rPr>
        <w:t xml:space="preserve"> </w:t>
      </w:r>
    </w:p>
    <w:p w14:paraId="595F5F4C" w14:textId="72901D72" w:rsidR="00506148" w:rsidRPr="00360C7B" w:rsidRDefault="00000000" w:rsidP="007F2E21">
      <w:pPr>
        <w:spacing w:after="12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hyperlink r:id="rId19" w:history="1">
        <w:r w:rsidR="00D50BF0" w:rsidRPr="00456820">
          <w:rPr>
            <w:rStyle w:val="Kpr"/>
            <w:rFonts w:ascii="Times New Roman" w:hAnsi="Times New Roman"/>
            <w:sz w:val="20"/>
            <w:szCs w:val="20"/>
            <w:lang w:val="en-GB"/>
          </w:rPr>
          <w:t>https://ieeexplore.ieee.org/Xplore/home.jsp</w:t>
        </w:r>
      </w:hyperlink>
      <w:r w:rsidR="00D50BF0">
        <w:rPr>
          <w:rFonts w:ascii="Times New Roman" w:hAnsi="Times New Roman"/>
          <w:sz w:val="20"/>
          <w:szCs w:val="20"/>
          <w:lang w:val="en-GB"/>
        </w:rPr>
        <w:t xml:space="preserve"> </w:t>
      </w:r>
    </w:p>
    <w:sectPr w:rsidR="00506148" w:rsidRPr="00360C7B" w:rsidSect="004C5835">
      <w:footnotePr>
        <w:numFmt w:val="chicago"/>
        <w:numStart w:val="2"/>
      </w:footnotePr>
      <w:type w:val="continuous"/>
      <w:pgSz w:w="11906" w:h="16838"/>
      <w:pgMar w:top="1361" w:right="851" w:bottom="136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81C54" w14:textId="77777777" w:rsidR="00C371DD" w:rsidRDefault="00C371DD" w:rsidP="003B6A55">
      <w:pPr>
        <w:spacing w:after="0" w:line="240" w:lineRule="auto"/>
      </w:pPr>
      <w:r>
        <w:separator/>
      </w:r>
    </w:p>
  </w:endnote>
  <w:endnote w:type="continuationSeparator" w:id="0">
    <w:p w14:paraId="3A27C144" w14:textId="77777777" w:rsidR="00C371DD" w:rsidRDefault="00C371DD" w:rsidP="003B6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A2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C0A80" w14:textId="6A0FF504" w:rsidR="006243B0" w:rsidRDefault="006243B0" w:rsidP="006243B0">
    <w:pPr>
      <w:spacing w:after="120" w:line="240" w:lineRule="auto"/>
      <w:jc w:val="both"/>
      <w:rPr>
        <w:rFonts w:ascii="Times New Roman" w:hAnsi="Times New Roman"/>
        <w:sz w:val="20"/>
        <w:szCs w:val="20"/>
        <w:lang w:val="en-GB"/>
      </w:rPr>
    </w:pPr>
    <w:r w:rsidRPr="0077410C">
      <w:rPr>
        <w:rFonts w:ascii="Times New Roman" w:hAnsi="Times New Roman"/>
        <w:sz w:val="20"/>
        <w:szCs w:val="20"/>
        <w:highlight w:val="yellow"/>
        <w:lang w:val="en-GB"/>
      </w:rPr>
      <w:t xml:space="preserve">* </w:t>
    </w:r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Bu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siteye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üye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olunması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gerekmektedir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hyperlink r:id="rId1" w:history="1">
      <w:r w:rsidRPr="00BB382A">
        <w:rPr>
          <w:rStyle w:val="Kpr"/>
          <w:rFonts w:ascii="Times New Roman" w:hAnsi="Times New Roman"/>
          <w:sz w:val="20"/>
          <w:szCs w:val="20"/>
          <w:highlight w:val="yellow"/>
          <w:lang w:val="en-GB"/>
        </w:rPr>
        <w:t>https://orcid.org/</w:t>
      </w:r>
    </w:hyperlink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bu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siteye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üye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olduktan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sonra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biyografi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doldurup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,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kullanıcıya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özel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olarak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tanımlanan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ID’yi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makale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içerisinde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Pr="00BB382A">
      <w:rPr>
        <w:rFonts w:ascii="Times New Roman" w:hAnsi="Times New Roman"/>
        <w:sz w:val="20"/>
        <w:szCs w:val="20"/>
        <w:highlight w:val="yellow"/>
        <w:lang w:val="en-GB"/>
      </w:rPr>
      <w:t>kullanacağız</w:t>
    </w:r>
    <w:proofErr w:type="spellEnd"/>
    <w:r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. </w:t>
    </w:r>
    <w:proofErr w:type="spellStart"/>
    <w:r w:rsidR="00FE4B89" w:rsidRPr="00BB382A">
      <w:rPr>
        <w:rFonts w:ascii="Times New Roman" w:hAnsi="Times New Roman"/>
        <w:sz w:val="20"/>
        <w:szCs w:val="20"/>
        <w:highlight w:val="yellow"/>
        <w:lang w:val="en-GB"/>
      </w:rPr>
      <w:t>Benim</w:t>
    </w:r>
    <w:proofErr w:type="spellEnd"/>
    <w:r w:rsidR="00FE4B89"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="00FE4B89" w:rsidRPr="00BB382A">
      <w:rPr>
        <w:rFonts w:ascii="Times New Roman" w:hAnsi="Times New Roman"/>
        <w:sz w:val="20"/>
        <w:szCs w:val="20"/>
        <w:highlight w:val="yellow"/>
        <w:lang w:val="en-GB"/>
      </w:rPr>
      <w:t>ID’im</w:t>
    </w:r>
    <w:proofErr w:type="spellEnd"/>
    <w:r w:rsidR="00FE4B89"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: </w:t>
    </w:r>
    <w:hyperlink r:id="rId2" w:history="1">
      <w:r w:rsidR="006E0262" w:rsidRPr="00BB382A">
        <w:rPr>
          <w:rStyle w:val="Kpr"/>
          <w:rFonts w:ascii="Times New Roman" w:hAnsi="Times New Roman"/>
          <w:b/>
          <w:bCs/>
          <w:sz w:val="20"/>
          <w:szCs w:val="20"/>
          <w:highlight w:val="yellow"/>
          <w:lang w:val="en-GB"/>
        </w:rPr>
        <w:t>https://orcid.org/0000-0003-4535-3953</w:t>
      </w:r>
    </w:hyperlink>
    <w:r w:rsidR="006E0262" w:rsidRPr="00BB382A">
      <w:rPr>
        <w:rFonts w:ascii="Times New Roman" w:hAnsi="Times New Roman"/>
        <w:b/>
        <w:bCs/>
        <w:sz w:val="20"/>
        <w:szCs w:val="20"/>
        <w:highlight w:val="yellow"/>
        <w:lang w:val="en-GB"/>
      </w:rPr>
      <w:t xml:space="preserve">, </w:t>
    </w:r>
    <w:proofErr w:type="spellStart"/>
    <w:r w:rsidR="006E0262" w:rsidRPr="00BB382A">
      <w:rPr>
        <w:rFonts w:ascii="Times New Roman" w:hAnsi="Times New Roman"/>
        <w:sz w:val="20"/>
        <w:szCs w:val="20"/>
        <w:highlight w:val="yellow"/>
        <w:lang w:val="en-GB"/>
      </w:rPr>
      <w:t>İsminizin</w:t>
    </w:r>
    <w:proofErr w:type="spellEnd"/>
    <w:r w:rsidR="006E0262"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="006E0262" w:rsidRPr="00BB382A">
      <w:rPr>
        <w:rFonts w:ascii="Times New Roman" w:hAnsi="Times New Roman"/>
        <w:sz w:val="20"/>
        <w:szCs w:val="20"/>
        <w:highlight w:val="yellow"/>
        <w:lang w:val="en-GB"/>
      </w:rPr>
      <w:t>yanındaki</w:t>
    </w:r>
    <w:proofErr w:type="spellEnd"/>
    <w:r w:rsidR="006E0262"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="006E0262" w:rsidRPr="00BB382A">
      <w:rPr>
        <w:rFonts w:ascii="Times New Roman" w:hAnsi="Times New Roman"/>
        <w:sz w:val="20"/>
        <w:szCs w:val="20"/>
        <w:highlight w:val="yellow"/>
        <w:lang w:val="en-GB"/>
      </w:rPr>
      <w:t>yeşil</w:t>
    </w:r>
    <w:proofErr w:type="spellEnd"/>
    <w:r w:rsidR="006E0262"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ORCID ID </w:t>
    </w:r>
    <w:proofErr w:type="spellStart"/>
    <w:r w:rsidR="006E0262" w:rsidRPr="00BB382A">
      <w:rPr>
        <w:rFonts w:ascii="Times New Roman" w:hAnsi="Times New Roman"/>
        <w:sz w:val="20"/>
        <w:szCs w:val="20"/>
        <w:highlight w:val="yellow"/>
        <w:lang w:val="en-GB"/>
      </w:rPr>
      <w:t>resmine</w:t>
    </w:r>
    <w:proofErr w:type="spellEnd"/>
    <w:r w:rsidR="006E0262"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link </w:t>
    </w:r>
    <w:proofErr w:type="spellStart"/>
    <w:r w:rsidR="006E0262" w:rsidRPr="00BB382A">
      <w:rPr>
        <w:rFonts w:ascii="Times New Roman" w:hAnsi="Times New Roman"/>
        <w:sz w:val="20"/>
        <w:szCs w:val="20"/>
        <w:highlight w:val="yellow"/>
        <w:lang w:val="en-GB"/>
      </w:rPr>
      <w:t>bilginizi</w:t>
    </w:r>
    <w:proofErr w:type="spellEnd"/>
    <w:r w:rsidR="006E0262"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="006E0262" w:rsidRPr="00BB382A">
      <w:rPr>
        <w:rFonts w:ascii="Times New Roman" w:hAnsi="Times New Roman"/>
        <w:sz w:val="20"/>
        <w:szCs w:val="20"/>
        <w:highlight w:val="yellow"/>
        <w:lang w:val="en-GB"/>
      </w:rPr>
      <w:t>bağlantı</w:t>
    </w:r>
    <w:proofErr w:type="spellEnd"/>
    <w:r w:rsidR="006E0262" w:rsidRPr="00BB382A">
      <w:rPr>
        <w:rFonts w:ascii="Times New Roman" w:hAnsi="Times New Roman"/>
        <w:sz w:val="20"/>
        <w:szCs w:val="20"/>
        <w:highlight w:val="yellow"/>
        <w:lang w:val="en-GB"/>
      </w:rPr>
      <w:t xml:space="preserve"> </w:t>
    </w:r>
    <w:proofErr w:type="spellStart"/>
    <w:r w:rsidR="006E0262" w:rsidRPr="00BB382A">
      <w:rPr>
        <w:rFonts w:ascii="Times New Roman" w:hAnsi="Times New Roman"/>
        <w:sz w:val="20"/>
        <w:szCs w:val="20"/>
        <w:highlight w:val="yellow"/>
        <w:lang w:val="en-GB"/>
      </w:rPr>
      <w:t>veriniz</w:t>
    </w:r>
    <w:proofErr w:type="spellEnd"/>
    <w:r w:rsidR="006E0262" w:rsidRPr="00BB382A">
      <w:rPr>
        <w:rFonts w:ascii="Times New Roman" w:hAnsi="Times New Roman"/>
        <w:sz w:val="20"/>
        <w:szCs w:val="20"/>
        <w:highlight w:val="yellow"/>
        <w:lang w:val="en-GB"/>
      </w:rPr>
      <w:t>…</w:t>
    </w:r>
  </w:p>
  <w:p w14:paraId="413CEC9F" w14:textId="77777777" w:rsidR="006243B0" w:rsidRDefault="006243B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45316" w14:textId="77777777" w:rsidR="00C371DD" w:rsidRDefault="00C371DD" w:rsidP="003B6A55">
      <w:pPr>
        <w:spacing w:after="0" w:line="240" w:lineRule="auto"/>
      </w:pPr>
      <w:r>
        <w:separator/>
      </w:r>
    </w:p>
  </w:footnote>
  <w:footnote w:type="continuationSeparator" w:id="0">
    <w:p w14:paraId="155FA6F3" w14:textId="77777777" w:rsidR="00C371DD" w:rsidRDefault="00C371DD" w:rsidP="003B6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99536" w14:textId="77777777" w:rsidR="009D35CE" w:rsidRPr="00583336" w:rsidRDefault="009D35CE" w:rsidP="006B06AD">
    <w:pPr>
      <w:pStyle w:val="stBilgi"/>
      <w:rPr>
        <w:rFonts w:ascii="Candara" w:hAnsi="Candara"/>
        <w:sz w:val="20"/>
        <w:lang w:val="en-GB"/>
      </w:rPr>
    </w:pPr>
    <w:r w:rsidRPr="00583336">
      <w:rPr>
        <w:rFonts w:ascii="Candara" w:hAnsi="Candara"/>
        <w:sz w:val="20"/>
        <w:lang w:val="en-GB"/>
      </w:rPr>
      <w:t>ARTICLE TEMPLATE CONTA</w:t>
    </w:r>
    <w:r>
      <w:rPr>
        <w:rFonts w:ascii="Candara" w:hAnsi="Candara"/>
        <w:sz w:val="20"/>
        <w:lang w:val="en-GB"/>
      </w:rPr>
      <w:t>INING AUTHOR GUI</w:t>
    </w:r>
    <w:r w:rsidRPr="00583336">
      <w:rPr>
        <w:rFonts w:ascii="Candara" w:hAnsi="Candara"/>
        <w:sz w:val="20"/>
        <w:lang w:val="en-GB"/>
      </w:rPr>
      <w:t>DEL</w:t>
    </w:r>
    <w:r>
      <w:rPr>
        <w:rFonts w:ascii="Candara" w:hAnsi="Candara"/>
        <w:sz w:val="20"/>
        <w:lang w:val="en-GB"/>
      </w:rPr>
      <w:t>I</w:t>
    </w:r>
    <w:r w:rsidRPr="00583336">
      <w:rPr>
        <w:rFonts w:ascii="Candara" w:hAnsi="Candara"/>
        <w:sz w:val="20"/>
        <w:lang w:val="en-GB"/>
      </w:rPr>
      <w:t xml:space="preserve">NES FOR </w:t>
    </w:r>
    <w:r>
      <w:rPr>
        <w:rFonts w:ascii="Candara" w:hAnsi="Candara"/>
        <w:sz w:val="20"/>
        <w:lang w:val="en-GB"/>
      </w:rPr>
      <w:t>ACCEPTED PAPERS</w:t>
    </w:r>
  </w:p>
  <w:p w14:paraId="4F5E0E69" w14:textId="77777777" w:rsidR="009D35CE" w:rsidRPr="006B06AD" w:rsidRDefault="009D35CE" w:rsidP="006B06AD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FA9B9" w14:textId="57BEB5CF" w:rsidR="00722843" w:rsidRDefault="00FD542E">
    <w:pPr>
      <w:pStyle w:val="stBilgi"/>
    </w:pPr>
    <w:r>
      <w:t xml:space="preserve">Taslak </w:t>
    </w:r>
    <w:r w:rsidR="00AA7012">
      <w:t>Rapor</w:t>
    </w:r>
    <w:r w:rsidR="00722843">
      <w:t xml:space="preserve"> </w:t>
    </w:r>
    <w:r>
      <w:t>Çalışması</w:t>
    </w:r>
    <w:r w:rsidR="0072284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F8AC7B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3212F"/>
    <w:multiLevelType w:val="hybridMultilevel"/>
    <w:tmpl w:val="F0FC87C6"/>
    <w:lvl w:ilvl="0" w:tplc="16AE5B36">
      <w:start w:val="1"/>
      <w:numFmt w:val="decimal"/>
      <w:lvlText w:val="[%1]"/>
      <w:lvlJc w:val="left"/>
      <w:pPr>
        <w:ind w:left="720" w:hanging="360"/>
      </w:pPr>
      <w:rPr>
        <w:rFonts w:hint="default"/>
        <w:i w:val="0"/>
        <w:color w:val="auto"/>
        <w:sz w:val="20"/>
        <w:szCs w:val="1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A74ED"/>
    <w:multiLevelType w:val="multilevel"/>
    <w:tmpl w:val="FD76379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2EF581C"/>
    <w:multiLevelType w:val="multilevel"/>
    <w:tmpl w:val="2A92A43A"/>
    <w:lvl w:ilvl="0">
      <w:start w:val="1"/>
      <w:numFmt w:val="decimal"/>
      <w:lvlText w:val="%1."/>
      <w:lvlJc w:val="left"/>
      <w:pPr>
        <w:ind w:left="720" w:hanging="360"/>
      </w:pPr>
      <w:rPr>
        <w:b/>
        <w:sz w:val="2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B202BC4"/>
    <w:multiLevelType w:val="hybridMultilevel"/>
    <w:tmpl w:val="53541F48"/>
    <w:lvl w:ilvl="0" w:tplc="041F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303C3684"/>
    <w:multiLevelType w:val="hybridMultilevel"/>
    <w:tmpl w:val="43602250"/>
    <w:lvl w:ilvl="0" w:tplc="041F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4CE37103"/>
    <w:multiLevelType w:val="hybridMultilevel"/>
    <w:tmpl w:val="B99E9744"/>
    <w:lvl w:ilvl="0" w:tplc="041F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1515E1C"/>
    <w:multiLevelType w:val="hybridMultilevel"/>
    <w:tmpl w:val="5272450C"/>
    <w:lvl w:ilvl="0" w:tplc="041F000B">
      <w:start w:val="1"/>
      <w:numFmt w:val="bullet"/>
      <w:lvlText w:val=""/>
      <w:lvlJc w:val="left"/>
      <w:pPr>
        <w:ind w:left="60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8" w15:restartNumberingAfterBreak="0">
    <w:nsid w:val="6F706C93"/>
    <w:multiLevelType w:val="hybridMultilevel"/>
    <w:tmpl w:val="30022AEA"/>
    <w:lvl w:ilvl="0" w:tplc="041F000B">
      <w:start w:val="1"/>
      <w:numFmt w:val="bullet"/>
      <w:lvlText w:val=""/>
      <w:lvlJc w:val="left"/>
      <w:pPr>
        <w:ind w:left="188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num w:numId="1" w16cid:durableId="1447965226">
    <w:abstractNumId w:val="2"/>
  </w:num>
  <w:num w:numId="2" w16cid:durableId="32585318">
    <w:abstractNumId w:val="6"/>
  </w:num>
  <w:num w:numId="3" w16cid:durableId="780607242">
    <w:abstractNumId w:val="3"/>
  </w:num>
  <w:num w:numId="4" w16cid:durableId="1418208813">
    <w:abstractNumId w:val="7"/>
  </w:num>
  <w:num w:numId="5" w16cid:durableId="1383478448">
    <w:abstractNumId w:val="8"/>
  </w:num>
  <w:num w:numId="6" w16cid:durableId="389110375">
    <w:abstractNumId w:val="1"/>
  </w:num>
  <w:num w:numId="7" w16cid:durableId="1438332379">
    <w:abstractNumId w:val="4"/>
  </w:num>
  <w:num w:numId="8" w16cid:durableId="1828550860">
    <w:abstractNumId w:val="5"/>
  </w:num>
  <w:num w:numId="9" w16cid:durableId="2068340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numFmt w:val="chicago"/>
    <w:numStart w:val="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47"/>
    <w:rsid w:val="0000418A"/>
    <w:rsid w:val="00010CCF"/>
    <w:rsid w:val="00012139"/>
    <w:rsid w:val="000122BD"/>
    <w:rsid w:val="00012AFC"/>
    <w:rsid w:val="00012C05"/>
    <w:rsid w:val="00016B0F"/>
    <w:rsid w:val="0002522D"/>
    <w:rsid w:val="0003200A"/>
    <w:rsid w:val="000359B1"/>
    <w:rsid w:val="000371EC"/>
    <w:rsid w:val="000424DF"/>
    <w:rsid w:val="00042788"/>
    <w:rsid w:val="00042872"/>
    <w:rsid w:val="00045ED0"/>
    <w:rsid w:val="00050FC0"/>
    <w:rsid w:val="00052D31"/>
    <w:rsid w:val="0005426A"/>
    <w:rsid w:val="000551A5"/>
    <w:rsid w:val="000624A2"/>
    <w:rsid w:val="00066380"/>
    <w:rsid w:val="00066A3E"/>
    <w:rsid w:val="0007032C"/>
    <w:rsid w:val="000736DB"/>
    <w:rsid w:val="00090DA9"/>
    <w:rsid w:val="0009109B"/>
    <w:rsid w:val="0009243B"/>
    <w:rsid w:val="00094F9A"/>
    <w:rsid w:val="00096B1E"/>
    <w:rsid w:val="000A19B5"/>
    <w:rsid w:val="000A21B1"/>
    <w:rsid w:val="000A2BE6"/>
    <w:rsid w:val="000A4741"/>
    <w:rsid w:val="000B1FA1"/>
    <w:rsid w:val="000B39D9"/>
    <w:rsid w:val="000B56EA"/>
    <w:rsid w:val="000C4430"/>
    <w:rsid w:val="000D3062"/>
    <w:rsid w:val="000D3EFB"/>
    <w:rsid w:val="000E0E60"/>
    <w:rsid w:val="000E1ACA"/>
    <w:rsid w:val="000E734F"/>
    <w:rsid w:val="000F1211"/>
    <w:rsid w:val="000F129C"/>
    <w:rsid w:val="000F3841"/>
    <w:rsid w:val="000F6AC3"/>
    <w:rsid w:val="00100682"/>
    <w:rsid w:val="00102A86"/>
    <w:rsid w:val="00103A84"/>
    <w:rsid w:val="00105736"/>
    <w:rsid w:val="00114FB8"/>
    <w:rsid w:val="00115160"/>
    <w:rsid w:val="00120052"/>
    <w:rsid w:val="00121B09"/>
    <w:rsid w:val="00122E5E"/>
    <w:rsid w:val="0012334F"/>
    <w:rsid w:val="00123C08"/>
    <w:rsid w:val="00132114"/>
    <w:rsid w:val="001322CC"/>
    <w:rsid w:val="00136BFD"/>
    <w:rsid w:val="00137C3E"/>
    <w:rsid w:val="001419FF"/>
    <w:rsid w:val="00142C64"/>
    <w:rsid w:val="001440F4"/>
    <w:rsid w:val="00144C5D"/>
    <w:rsid w:val="00151B8D"/>
    <w:rsid w:val="00152925"/>
    <w:rsid w:val="001536C6"/>
    <w:rsid w:val="001548CB"/>
    <w:rsid w:val="0015547B"/>
    <w:rsid w:val="00157B55"/>
    <w:rsid w:val="0017038A"/>
    <w:rsid w:val="00171572"/>
    <w:rsid w:val="00183C97"/>
    <w:rsid w:val="00184AFE"/>
    <w:rsid w:val="00186FAA"/>
    <w:rsid w:val="00187AFB"/>
    <w:rsid w:val="00193959"/>
    <w:rsid w:val="001941A8"/>
    <w:rsid w:val="00195564"/>
    <w:rsid w:val="001C4186"/>
    <w:rsid w:val="001C4299"/>
    <w:rsid w:val="001C42FF"/>
    <w:rsid w:val="001C6BEB"/>
    <w:rsid w:val="001C70E5"/>
    <w:rsid w:val="001D1EC3"/>
    <w:rsid w:val="001D29E0"/>
    <w:rsid w:val="001D4571"/>
    <w:rsid w:val="001E0C50"/>
    <w:rsid w:val="001E19DC"/>
    <w:rsid w:val="001E3FBE"/>
    <w:rsid w:val="001E459C"/>
    <w:rsid w:val="001E4E09"/>
    <w:rsid w:val="001E52BF"/>
    <w:rsid w:val="001E79E6"/>
    <w:rsid w:val="001E7D78"/>
    <w:rsid w:val="001F562E"/>
    <w:rsid w:val="001F682C"/>
    <w:rsid w:val="002055DA"/>
    <w:rsid w:val="002108D0"/>
    <w:rsid w:val="00214AD9"/>
    <w:rsid w:val="00214AF4"/>
    <w:rsid w:val="00220CF0"/>
    <w:rsid w:val="0022177F"/>
    <w:rsid w:val="00221C56"/>
    <w:rsid w:val="00223AC0"/>
    <w:rsid w:val="002317E3"/>
    <w:rsid w:val="0023269A"/>
    <w:rsid w:val="00234954"/>
    <w:rsid w:val="00236DB4"/>
    <w:rsid w:val="002465F5"/>
    <w:rsid w:val="00247C82"/>
    <w:rsid w:val="002532F0"/>
    <w:rsid w:val="0025545B"/>
    <w:rsid w:val="002562A3"/>
    <w:rsid w:val="002567CB"/>
    <w:rsid w:val="00257D23"/>
    <w:rsid w:val="0026128D"/>
    <w:rsid w:val="002637B3"/>
    <w:rsid w:val="0027448D"/>
    <w:rsid w:val="00282913"/>
    <w:rsid w:val="00282DEF"/>
    <w:rsid w:val="00287F99"/>
    <w:rsid w:val="00291E04"/>
    <w:rsid w:val="0029353C"/>
    <w:rsid w:val="002A165A"/>
    <w:rsid w:val="002A6AF3"/>
    <w:rsid w:val="002B68BB"/>
    <w:rsid w:val="002C0301"/>
    <w:rsid w:val="002C10D1"/>
    <w:rsid w:val="002C1CBE"/>
    <w:rsid w:val="002C4AB4"/>
    <w:rsid w:val="002C6434"/>
    <w:rsid w:val="002E2048"/>
    <w:rsid w:val="002E20C8"/>
    <w:rsid w:val="002E39EF"/>
    <w:rsid w:val="002E3FAF"/>
    <w:rsid w:val="002E5ECB"/>
    <w:rsid w:val="002F0FD3"/>
    <w:rsid w:val="002F1CB3"/>
    <w:rsid w:val="002F2C9B"/>
    <w:rsid w:val="00302F52"/>
    <w:rsid w:val="00312AC3"/>
    <w:rsid w:val="00312DBB"/>
    <w:rsid w:val="00313AF1"/>
    <w:rsid w:val="003177FD"/>
    <w:rsid w:val="00326B22"/>
    <w:rsid w:val="00333E28"/>
    <w:rsid w:val="00340ECB"/>
    <w:rsid w:val="003500A9"/>
    <w:rsid w:val="00357C30"/>
    <w:rsid w:val="00360C7B"/>
    <w:rsid w:val="00366123"/>
    <w:rsid w:val="0036779B"/>
    <w:rsid w:val="00384B09"/>
    <w:rsid w:val="00384EDD"/>
    <w:rsid w:val="00385541"/>
    <w:rsid w:val="00394731"/>
    <w:rsid w:val="003A1257"/>
    <w:rsid w:val="003B4D1D"/>
    <w:rsid w:val="003B6A55"/>
    <w:rsid w:val="003C6FBD"/>
    <w:rsid w:val="003D1898"/>
    <w:rsid w:val="003E6472"/>
    <w:rsid w:val="003F51A1"/>
    <w:rsid w:val="003F583C"/>
    <w:rsid w:val="00402678"/>
    <w:rsid w:val="00402A3C"/>
    <w:rsid w:val="00403CE5"/>
    <w:rsid w:val="00405A35"/>
    <w:rsid w:val="00411945"/>
    <w:rsid w:val="004217EB"/>
    <w:rsid w:val="00425697"/>
    <w:rsid w:val="00425EA3"/>
    <w:rsid w:val="00427AB8"/>
    <w:rsid w:val="004322F4"/>
    <w:rsid w:val="0043350E"/>
    <w:rsid w:val="004363A6"/>
    <w:rsid w:val="00441C1F"/>
    <w:rsid w:val="00442A00"/>
    <w:rsid w:val="00442A4C"/>
    <w:rsid w:val="00442D6D"/>
    <w:rsid w:val="00452C42"/>
    <w:rsid w:val="00454E59"/>
    <w:rsid w:val="00457E48"/>
    <w:rsid w:val="00461B96"/>
    <w:rsid w:val="00466234"/>
    <w:rsid w:val="00470094"/>
    <w:rsid w:val="00476580"/>
    <w:rsid w:val="00482C45"/>
    <w:rsid w:val="00490747"/>
    <w:rsid w:val="00493FEA"/>
    <w:rsid w:val="00497E9F"/>
    <w:rsid w:val="004A3A3A"/>
    <w:rsid w:val="004B399C"/>
    <w:rsid w:val="004B3A89"/>
    <w:rsid w:val="004B3DCC"/>
    <w:rsid w:val="004B78FF"/>
    <w:rsid w:val="004C03E3"/>
    <w:rsid w:val="004C16AF"/>
    <w:rsid w:val="004C38B2"/>
    <w:rsid w:val="004C5835"/>
    <w:rsid w:val="004C6580"/>
    <w:rsid w:val="004C763D"/>
    <w:rsid w:val="004E2B75"/>
    <w:rsid w:val="004F15BA"/>
    <w:rsid w:val="004F2304"/>
    <w:rsid w:val="004F7DE4"/>
    <w:rsid w:val="00501F76"/>
    <w:rsid w:val="00502BE7"/>
    <w:rsid w:val="00506148"/>
    <w:rsid w:val="00510A70"/>
    <w:rsid w:val="0051327C"/>
    <w:rsid w:val="0051332D"/>
    <w:rsid w:val="005345BE"/>
    <w:rsid w:val="0054201F"/>
    <w:rsid w:val="00544BFE"/>
    <w:rsid w:val="005516AF"/>
    <w:rsid w:val="005522B0"/>
    <w:rsid w:val="00555DDA"/>
    <w:rsid w:val="00557CF7"/>
    <w:rsid w:val="0056579C"/>
    <w:rsid w:val="00565AF5"/>
    <w:rsid w:val="00567BA7"/>
    <w:rsid w:val="005730B6"/>
    <w:rsid w:val="005749BC"/>
    <w:rsid w:val="00582787"/>
    <w:rsid w:val="00583C42"/>
    <w:rsid w:val="005840CF"/>
    <w:rsid w:val="0058519D"/>
    <w:rsid w:val="00585448"/>
    <w:rsid w:val="005932F5"/>
    <w:rsid w:val="005954E8"/>
    <w:rsid w:val="005A1362"/>
    <w:rsid w:val="005B0BB6"/>
    <w:rsid w:val="005B2EA3"/>
    <w:rsid w:val="005B66B6"/>
    <w:rsid w:val="005C12B3"/>
    <w:rsid w:val="005C492E"/>
    <w:rsid w:val="005C62F3"/>
    <w:rsid w:val="005C70E4"/>
    <w:rsid w:val="005D076C"/>
    <w:rsid w:val="005D5ADF"/>
    <w:rsid w:val="005D764E"/>
    <w:rsid w:val="005E08E1"/>
    <w:rsid w:val="005F3490"/>
    <w:rsid w:val="005F46CC"/>
    <w:rsid w:val="0060197B"/>
    <w:rsid w:val="00604E8A"/>
    <w:rsid w:val="00606B6E"/>
    <w:rsid w:val="006118F5"/>
    <w:rsid w:val="0061696E"/>
    <w:rsid w:val="006213C4"/>
    <w:rsid w:val="006226A2"/>
    <w:rsid w:val="006243B0"/>
    <w:rsid w:val="006261A9"/>
    <w:rsid w:val="0063730B"/>
    <w:rsid w:val="0063734C"/>
    <w:rsid w:val="00643055"/>
    <w:rsid w:val="00643317"/>
    <w:rsid w:val="00643E1D"/>
    <w:rsid w:val="0064782A"/>
    <w:rsid w:val="006536C6"/>
    <w:rsid w:val="00653BA0"/>
    <w:rsid w:val="00654B11"/>
    <w:rsid w:val="00662E25"/>
    <w:rsid w:val="00665F51"/>
    <w:rsid w:val="006711BF"/>
    <w:rsid w:val="00674F72"/>
    <w:rsid w:val="00675C3E"/>
    <w:rsid w:val="00690066"/>
    <w:rsid w:val="00691488"/>
    <w:rsid w:val="00697B87"/>
    <w:rsid w:val="00697C60"/>
    <w:rsid w:val="006A008C"/>
    <w:rsid w:val="006A151A"/>
    <w:rsid w:val="006A2C15"/>
    <w:rsid w:val="006A3DF1"/>
    <w:rsid w:val="006A4CA9"/>
    <w:rsid w:val="006A572C"/>
    <w:rsid w:val="006A663F"/>
    <w:rsid w:val="006B06AD"/>
    <w:rsid w:val="006B0F9A"/>
    <w:rsid w:val="006B29D3"/>
    <w:rsid w:val="006C21BA"/>
    <w:rsid w:val="006C30AD"/>
    <w:rsid w:val="006D19A6"/>
    <w:rsid w:val="006D2668"/>
    <w:rsid w:val="006E0262"/>
    <w:rsid w:val="006E5169"/>
    <w:rsid w:val="006F13CD"/>
    <w:rsid w:val="006F2C84"/>
    <w:rsid w:val="00706F6A"/>
    <w:rsid w:val="00707A26"/>
    <w:rsid w:val="00715112"/>
    <w:rsid w:val="00721EEA"/>
    <w:rsid w:val="0072202B"/>
    <w:rsid w:val="0072248B"/>
    <w:rsid w:val="00722843"/>
    <w:rsid w:val="00730AF7"/>
    <w:rsid w:val="007351C4"/>
    <w:rsid w:val="00743E1C"/>
    <w:rsid w:val="007536CB"/>
    <w:rsid w:val="00753A79"/>
    <w:rsid w:val="00763315"/>
    <w:rsid w:val="0076596D"/>
    <w:rsid w:val="0077410C"/>
    <w:rsid w:val="00784C1C"/>
    <w:rsid w:val="0078518B"/>
    <w:rsid w:val="00790D58"/>
    <w:rsid w:val="00795148"/>
    <w:rsid w:val="007954A9"/>
    <w:rsid w:val="007956D6"/>
    <w:rsid w:val="00797077"/>
    <w:rsid w:val="00797922"/>
    <w:rsid w:val="007A3EC6"/>
    <w:rsid w:val="007A64D1"/>
    <w:rsid w:val="007B47E8"/>
    <w:rsid w:val="007C23CF"/>
    <w:rsid w:val="007D33C0"/>
    <w:rsid w:val="007D5F30"/>
    <w:rsid w:val="007E0E58"/>
    <w:rsid w:val="007E3021"/>
    <w:rsid w:val="007E4A24"/>
    <w:rsid w:val="007E5430"/>
    <w:rsid w:val="007E77DF"/>
    <w:rsid w:val="007F0698"/>
    <w:rsid w:val="007F2E21"/>
    <w:rsid w:val="008021F0"/>
    <w:rsid w:val="008021FC"/>
    <w:rsid w:val="00802AE5"/>
    <w:rsid w:val="00806DFC"/>
    <w:rsid w:val="008071C7"/>
    <w:rsid w:val="00822520"/>
    <w:rsid w:val="00823BC6"/>
    <w:rsid w:val="008265D8"/>
    <w:rsid w:val="0083030E"/>
    <w:rsid w:val="008373B7"/>
    <w:rsid w:val="00840747"/>
    <w:rsid w:val="008549E8"/>
    <w:rsid w:val="00856013"/>
    <w:rsid w:val="0086592A"/>
    <w:rsid w:val="00870100"/>
    <w:rsid w:val="00873A3A"/>
    <w:rsid w:val="00876970"/>
    <w:rsid w:val="0088147F"/>
    <w:rsid w:val="0088605B"/>
    <w:rsid w:val="008935C7"/>
    <w:rsid w:val="00894147"/>
    <w:rsid w:val="00894E4D"/>
    <w:rsid w:val="008A0C4F"/>
    <w:rsid w:val="008A1562"/>
    <w:rsid w:val="008A1881"/>
    <w:rsid w:val="008A7B6F"/>
    <w:rsid w:val="008B47E9"/>
    <w:rsid w:val="008B574E"/>
    <w:rsid w:val="008C7175"/>
    <w:rsid w:val="008C7398"/>
    <w:rsid w:val="008C74A8"/>
    <w:rsid w:val="008C7F1F"/>
    <w:rsid w:val="008D072F"/>
    <w:rsid w:val="008D5FA3"/>
    <w:rsid w:val="008D62AD"/>
    <w:rsid w:val="008E0939"/>
    <w:rsid w:val="008E2D9C"/>
    <w:rsid w:val="008E7493"/>
    <w:rsid w:val="008F2528"/>
    <w:rsid w:val="008F4D3F"/>
    <w:rsid w:val="008F6C96"/>
    <w:rsid w:val="008F745B"/>
    <w:rsid w:val="009026C9"/>
    <w:rsid w:val="009073B3"/>
    <w:rsid w:val="00907494"/>
    <w:rsid w:val="0091482F"/>
    <w:rsid w:val="009252EE"/>
    <w:rsid w:val="009360CC"/>
    <w:rsid w:val="00940A01"/>
    <w:rsid w:val="00941F5B"/>
    <w:rsid w:val="00944177"/>
    <w:rsid w:val="00945980"/>
    <w:rsid w:val="00945B29"/>
    <w:rsid w:val="00951892"/>
    <w:rsid w:val="00951A81"/>
    <w:rsid w:val="00953E0E"/>
    <w:rsid w:val="0095569D"/>
    <w:rsid w:val="009605D4"/>
    <w:rsid w:val="00961B09"/>
    <w:rsid w:val="00963E9B"/>
    <w:rsid w:val="0096473D"/>
    <w:rsid w:val="009748B3"/>
    <w:rsid w:val="00981193"/>
    <w:rsid w:val="0098155E"/>
    <w:rsid w:val="009836A6"/>
    <w:rsid w:val="0099023A"/>
    <w:rsid w:val="009931FB"/>
    <w:rsid w:val="00994CF1"/>
    <w:rsid w:val="0099580E"/>
    <w:rsid w:val="00997622"/>
    <w:rsid w:val="009B1422"/>
    <w:rsid w:val="009C4A93"/>
    <w:rsid w:val="009C6D06"/>
    <w:rsid w:val="009C7B0C"/>
    <w:rsid w:val="009D35CE"/>
    <w:rsid w:val="009D499A"/>
    <w:rsid w:val="009D71F7"/>
    <w:rsid w:val="009D78C8"/>
    <w:rsid w:val="009E14CC"/>
    <w:rsid w:val="009F6381"/>
    <w:rsid w:val="009F7BB7"/>
    <w:rsid w:val="00A10C1B"/>
    <w:rsid w:val="00A10CBA"/>
    <w:rsid w:val="00A11A59"/>
    <w:rsid w:val="00A156A3"/>
    <w:rsid w:val="00A16D3D"/>
    <w:rsid w:val="00A22265"/>
    <w:rsid w:val="00A27F8A"/>
    <w:rsid w:val="00A30401"/>
    <w:rsid w:val="00A40F1D"/>
    <w:rsid w:val="00A437F9"/>
    <w:rsid w:val="00A447F9"/>
    <w:rsid w:val="00A4607A"/>
    <w:rsid w:val="00A4797B"/>
    <w:rsid w:val="00A50744"/>
    <w:rsid w:val="00A510CA"/>
    <w:rsid w:val="00A52A4B"/>
    <w:rsid w:val="00A53368"/>
    <w:rsid w:val="00A548A3"/>
    <w:rsid w:val="00A57702"/>
    <w:rsid w:val="00A718B9"/>
    <w:rsid w:val="00A7525F"/>
    <w:rsid w:val="00A75D24"/>
    <w:rsid w:val="00A85BD3"/>
    <w:rsid w:val="00A87D33"/>
    <w:rsid w:val="00A94405"/>
    <w:rsid w:val="00AA5671"/>
    <w:rsid w:val="00AA7012"/>
    <w:rsid w:val="00AA79EF"/>
    <w:rsid w:val="00AB1B6C"/>
    <w:rsid w:val="00AB4215"/>
    <w:rsid w:val="00AB496A"/>
    <w:rsid w:val="00AC5F40"/>
    <w:rsid w:val="00AD10D0"/>
    <w:rsid w:val="00AD686D"/>
    <w:rsid w:val="00AD7F52"/>
    <w:rsid w:val="00AF1DCC"/>
    <w:rsid w:val="00B01351"/>
    <w:rsid w:val="00B0270E"/>
    <w:rsid w:val="00B0577F"/>
    <w:rsid w:val="00B11B12"/>
    <w:rsid w:val="00B1256E"/>
    <w:rsid w:val="00B209D7"/>
    <w:rsid w:val="00B21945"/>
    <w:rsid w:val="00B33341"/>
    <w:rsid w:val="00B37C87"/>
    <w:rsid w:val="00B47FED"/>
    <w:rsid w:val="00B6394E"/>
    <w:rsid w:val="00B64BD0"/>
    <w:rsid w:val="00B72BFA"/>
    <w:rsid w:val="00B80561"/>
    <w:rsid w:val="00B831BF"/>
    <w:rsid w:val="00B85C36"/>
    <w:rsid w:val="00B95A4A"/>
    <w:rsid w:val="00B9792A"/>
    <w:rsid w:val="00BA1673"/>
    <w:rsid w:val="00BB2957"/>
    <w:rsid w:val="00BB382A"/>
    <w:rsid w:val="00BB395F"/>
    <w:rsid w:val="00BC1D34"/>
    <w:rsid w:val="00BC650E"/>
    <w:rsid w:val="00BC6CC5"/>
    <w:rsid w:val="00BD4AE2"/>
    <w:rsid w:val="00BD7F0F"/>
    <w:rsid w:val="00BE038D"/>
    <w:rsid w:val="00BE10AF"/>
    <w:rsid w:val="00BE1E7C"/>
    <w:rsid w:val="00BE268C"/>
    <w:rsid w:val="00BE3EDC"/>
    <w:rsid w:val="00BF1026"/>
    <w:rsid w:val="00BF4ACC"/>
    <w:rsid w:val="00C061B0"/>
    <w:rsid w:val="00C065ED"/>
    <w:rsid w:val="00C116CF"/>
    <w:rsid w:val="00C13655"/>
    <w:rsid w:val="00C14207"/>
    <w:rsid w:val="00C160E6"/>
    <w:rsid w:val="00C30D77"/>
    <w:rsid w:val="00C33725"/>
    <w:rsid w:val="00C34DDF"/>
    <w:rsid w:val="00C371DD"/>
    <w:rsid w:val="00C37E6D"/>
    <w:rsid w:val="00C44826"/>
    <w:rsid w:val="00C463F7"/>
    <w:rsid w:val="00C46769"/>
    <w:rsid w:val="00C46FE1"/>
    <w:rsid w:val="00C47406"/>
    <w:rsid w:val="00C47A7C"/>
    <w:rsid w:val="00C50AD2"/>
    <w:rsid w:val="00C5317A"/>
    <w:rsid w:val="00C57D87"/>
    <w:rsid w:val="00C61B1A"/>
    <w:rsid w:val="00C63645"/>
    <w:rsid w:val="00C66D0A"/>
    <w:rsid w:val="00C732D9"/>
    <w:rsid w:val="00C813C9"/>
    <w:rsid w:val="00C8147F"/>
    <w:rsid w:val="00C82030"/>
    <w:rsid w:val="00C850FB"/>
    <w:rsid w:val="00C87E53"/>
    <w:rsid w:val="00C91A7E"/>
    <w:rsid w:val="00C91CD7"/>
    <w:rsid w:val="00C92240"/>
    <w:rsid w:val="00C94936"/>
    <w:rsid w:val="00CA2547"/>
    <w:rsid w:val="00CA553F"/>
    <w:rsid w:val="00CA5E89"/>
    <w:rsid w:val="00CA6FC9"/>
    <w:rsid w:val="00CB0291"/>
    <w:rsid w:val="00CB13E5"/>
    <w:rsid w:val="00CB1E4B"/>
    <w:rsid w:val="00CB265F"/>
    <w:rsid w:val="00CB74C1"/>
    <w:rsid w:val="00CB7ED8"/>
    <w:rsid w:val="00CC31AC"/>
    <w:rsid w:val="00CC3865"/>
    <w:rsid w:val="00CD05B2"/>
    <w:rsid w:val="00CD1A35"/>
    <w:rsid w:val="00CD2E10"/>
    <w:rsid w:val="00CE7303"/>
    <w:rsid w:val="00CF145D"/>
    <w:rsid w:val="00CF4D3C"/>
    <w:rsid w:val="00D015CF"/>
    <w:rsid w:val="00D11FAE"/>
    <w:rsid w:val="00D139E7"/>
    <w:rsid w:val="00D14131"/>
    <w:rsid w:val="00D14C8B"/>
    <w:rsid w:val="00D23792"/>
    <w:rsid w:val="00D257C8"/>
    <w:rsid w:val="00D263DD"/>
    <w:rsid w:val="00D26767"/>
    <w:rsid w:val="00D2714E"/>
    <w:rsid w:val="00D276B8"/>
    <w:rsid w:val="00D329B9"/>
    <w:rsid w:val="00D33C31"/>
    <w:rsid w:val="00D350E4"/>
    <w:rsid w:val="00D375D3"/>
    <w:rsid w:val="00D436D2"/>
    <w:rsid w:val="00D473C1"/>
    <w:rsid w:val="00D47A9B"/>
    <w:rsid w:val="00D50BF0"/>
    <w:rsid w:val="00D51566"/>
    <w:rsid w:val="00D63CF5"/>
    <w:rsid w:val="00D647F8"/>
    <w:rsid w:val="00D73AC0"/>
    <w:rsid w:val="00D74B5E"/>
    <w:rsid w:val="00D76CD1"/>
    <w:rsid w:val="00D86294"/>
    <w:rsid w:val="00D8716A"/>
    <w:rsid w:val="00D9426C"/>
    <w:rsid w:val="00DA41DB"/>
    <w:rsid w:val="00DA5E6E"/>
    <w:rsid w:val="00DA5FE7"/>
    <w:rsid w:val="00DB47D0"/>
    <w:rsid w:val="00DC49D7"/>
    <w:rsid w:val="00DC56E4"/>
    <w:rsid w:val="00DE3946"/>
    <w:rsid w:val="00DE3C0C"/>
    <w:rsid w:val="00DE463A"/>
    <w:rsid w:val="00DE729A"/>
    <w:rsid w:val="00DF1E29"/>
    <w:rsid w:val="00DF731F"/>
    <w:rsid w:val="00E1554D"/>
    <w:rsid w:val="00E215FE"/>
    <w:rsid w:val="00E2172A"/>
    <w:rsid w:val="00E2274A"/>
    <w:rsid w:val="00E24A59"/>
    <w:rsid w:val="00E254C0"/>
    <w:rsid w:val="00E26B4D"/>
    <w:rsid w:val="00E30C7D"/>
    <w:rsid w:val="00E31F7A"/>
    <w:rsid w:val="00E36969"/>
    <w:rsid w:val="00E36DAE"/>
    <w:rsid w:val="00E41051"/>
    <w:rsid w:val="00E4772A"/>
    <w:rsid w:val="00E538A9"/>
    <w:rsid w:val="00E60184"/>
    <w:rsid w:val="00E603D9"/>
    <w:rsid w:val="00E6177A"/>
    <w:rsid w:val="00E64483"/>
    <w:rsid w:val="00E651AE"/>
    <w:rsid w:val="00E674A6"/>
    <w:rsid w:val="00E67861"/>
    <w:rsid w:val="00E74007"/>
    <w:rsid w:val="00E77EF1"/>
    <w:rsid w:val="00E77F94"/>
    <w:rsid w:val="00E8177D"/>
    <w:rsid w:val="00E82B7B"/>
    <w:rsid w:val="00E86405"/>
    <w:rsid w:val="00E87710"/>
    <w:rsid w:val="00EA115D"/>
    <w:rsid w:val="00EA25F9"/>
    <w:rsid w:val="00EA2BDE"/>
    <w:rsid w:val="00EA7EBF"/>
    <w:rsid w:val="00EB373E"/>
    <w:rsid w:val="00EC0726"/>
    <w:rsid w:val="00EC0DA5"/>
    <w:rsid w:val="00EC39B6"/>
    <w:rsid w:val="00EC3F18"/>
    <w:rsid w:val="00ED0191"/>
    <w:rsid w:val="00ED2032"/>
    <w:rsid w:val="00ED3B60"/>
    <w:rsid w:val="00EE0F07"/>
    <w:rsid w:val="00EF08C4"/>
    <w:rsid w:val="00EF1164"/>
    <w:rsid w:val="00EF24B2"/>
    <w:rsid w:val="00EF371E"/>
    <w:rsid w:val="00EF7E47"/>
    <w:rsid w:val="00F043C8"/>
    <w:rsid w:val="00F053EC"/>
    <w:rsid w:val="00F12147"/>
    <w:rsid w:val="00F1355C"/>
    <w:rsid w:val="00F14CBD"/>
    <w:rsid w:val="00F15DDC"/>
    <w:rsid w:val="00F2498B"/>
    <w:rsid w:val="00F25BFC"/>
    <w:rsid w:val="00F31D7B"/>
    <w:rsid w:val="00F33F0E"/>
    <w:rsid w:val="00F47B13"/>
    <w:rsid w:val="00F5147F"/>
    <w:rsid w:val="00F6207B"/>
    <w:rsid w:val="00F622D9"/>
    <w:rsid w:val="00F6532A"/>
    <w:rsid w:val="00F672C8"/>
    <w:rsid w:val="00F7042C"/>
    <w:rsid w:val="00F7093C"/>
    <w:rsid w:val="00F712C3"/>
    <w:rsid w:val="00F71A69"/>
    <w:rsid w:val="00F76631"/>
    <w:rsid w:val="00F82C3E"/>
    <w:rsid w:val="00F8377B"/>
    <w:rsid w:val="00F85842"/>
    <w:rsid w:val="00F85A76"/>
    <w:rsid w:val="00FB0925"/>
    <w:rsid w:val="00FB1102"/>
    <w:rsid w:val="00FB1135"/>
    <w:rsid w:val="00FB1808"/>
    <w:rsid w:val="00FB1BEC"/>
    <w:rsid w:val="00FB735E"/>
    <w:rsid w:val="00FC1C3C"/>
    <w:rsid w:val="00FC331B"/>
    <w:rsid w:val="00FD485E"/>
    <w:rsid w:val="00FD542E"/>
    <w:rsid w:val="00FD59F9"/>
    <w:rsid w:val="00FD78A7"/>
    <w:rsid w:val="00FE07C1"/>
    <w:rsid w:val="00FE144A"/>
    <w:rsid w:val="00FE3AB4"/>
    <w:rsid w:val="00FE4B89"/>
    <w:rsid w:val="00FF264C"/>
    <w:rsid w:val="00FF26A4"/>
    <w:rsid w:val="00FF48F4"/>
    <w:rsid w:val="00FF4CBE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C1054A"/>
  <w15:chartTrackingRefBased/>
  <w15:docId w15:val="{8A97C414-EF90-44CD-B201-B4400822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AF7"/>
    <w:pPr>
      <w:spacing w:after="200" w:line="276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ListeParagraf1">
    <w:name w:val="Liste Paragraf1"/>
    <w:basedOn w:val="Normal"/>
    <w:uiPriority w:val="34"/>
    <w:qFormat/>
    <w:rsid w:val="00730AF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B6A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B6A55"/>
  </w:style>
  <w:style w:type="paragraph" w:styleId="AltBilgi">
    <w:name w:val="footer"/>
    <w:basedOn w:val="Normal"/>
    <w:link w:val="AltBilgiChar"/>
    <w:uiPriority w:val="99"/>
    <w:unhideWhenUsed/>
    <w:rsid w:val="003B6A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B6A55"/>
  </w:style>
  <w:style w:type="paragraph" w:styleId="BalonMetni">
    <w:name w:val="Balloon Text"/>
    <w:basedOn w:val="Normal"/>
    <w:link w:val="BalonMetniChar"/>
    <w:uiPriority w:val="99"/>
    <w:semiHidden/>
    <w:unhideWhenUsed/>
    <w:rsid w:val="003B6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3B6A55"/>
    <w:rPr>
      <w:rFonts w:ascii="Tahoma" w:hAnsi="Tahoma" w:cs="Tahoma"/>
      <w:sz w:val="16"/>
      <w:szCs w:val="16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A447F9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link w:val="DipnotMetni"/>
    <w:uiPriority w:val="99"/>
    <w:semiHidden/>
    <w:rsid w:val="00A447F9"/>
    <w:rPr>
      <w:sz w:val="20"/>
      <w:szCs w:val="20"/>
    </w:rPr>
  </w:style>
  <w:style w:type="character" w:styleId="DipnotBavurusu">
    <w:name w:val="footnote reference"/>
    <w:uiPriority w:val="99"/>
    <w:semiHidden/>
    <w:unhideWhenUsed/>
    <w:rsid w:val="00A447F9"/>
    <w:rPr>
      <w:vertAlign w:val="superscript"/>
    </w:rPr>
  </w:style>
  <w:style w:type="table" w:styleId="TabloKlavuzu">
    <w:name w:val="Table Grid"/>
    <w:basedOn w:val="NormalTablo"/>
    <w:uiPriority w:val="59"/>
    <w:rsid w:val="00A71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442A4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42A4C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157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2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yperlink" Target="https://scholar.google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dergipark.org.tr/t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ez.yok.gov.tr/UlusalTezMerkezi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2-1417-446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orcid.org/0000-0002-8039-2686" TargetMode="External"/><Relationship Id="rId19" Type="http://schemas.openxmlformats.org/officeDocument/2006/relationships/hyperlink" Target="https://ieeexplore.ieee.org/Xplore/home.j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rcid.org/0000-0003-4535-3953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3-4535-3953" TargetMode="External"/><Relationship Id="rId1" Type="http://schemas.openxmlformats.org/officeDocument/2006/relationships/hyperlink" Target="https://orcid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_accepted.do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AF4D3-5A17-4836-B3F1-86321EC33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template_accepted.dot</Template>
  <TotalTime>165</TotalTime>
  <Pages>3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Article Template Containing Author Guidelines for Accepted Papers</vt:lpstr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Article Template Containing Author Guidelines for Accepted Papers</dc:title>
  <dc:subject/>
  <dc:creator>IJRER</dc:creator>
  <cp:keywords/>
  <cp:lastModifiedBy>ALİ ÇETİNKAYA</cp:lastModifiedBy>
  <cp:revision>162</cp:revision>
  <cp:lastPrinted>2013-06-28T20:24:00Z</cp:lastPrinted>
  <dcterms:created xsi:type="dcterms:W3CDTF">2020-09-24T12:08:00Z</dcterms:created>
  <dcterms:modified xsi:type="dcterms:W3CDTF">2024-09-28T09:41:00Z</dcterms:modified>
</cp:coreProperties>
</file>